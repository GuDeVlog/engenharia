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9"/>
        <w:gridCol w:w="5448"/>
        <w:gridCol w:w="1640"/>
      </w:tblGrid>
      <w:tr w:rsidR="008773CB" w:rsidRPr="008755B5" w14:paraId="69DBAC51" w14:textId="77777777" w:rsidTr="00907E80">
        <w:trPr>
          <w:trHeight w:val="1008"/>
        </w:trPr>
        <w:tc>
          <w:tcPr>
            <w:tcW w:w="3339" w:type="dxa"/>
            <w:vAlign w:val="center"/>
          </w:tcPr>
          <w:p w14:paraId="2772662F" w14:textId="77777777" w:rsidR="008773CB" w:rsidRDefault="006A3FE8" w:rsidP="00294686">
            <w:r>
              <w:rPr>
                <w:noProof/>
              </w:rPr>
              <w:drawing>
                <wp:inline distT="0" distB="0" distL="0" distR="0" wp14:anchorId="3325AA38" wp14:editId="4700062D">
                  <wp:extent cx="1983105" cy="629285"/>
                  <wp:effectExtent l="0" t="0" r="0" b="0"/>
                  <wp:docPr id="4" name="Imagem 1" descr="logo_CEFSA_H(gran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CEFSA_H(gran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8" w:type="dxa"/>
            <w:vAlign w:val="center"/>
          </w:tcPr>
          <w:p w14:paraId="6AC6CDF9" w14:textId="77777777" w:rsidR="008773CB" w:rsidRPr="008755B5" w:rsidRDefault="008773CB" w:rsidP="00294686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r>
              <w:rPr>
                <w:rFonts w:ascii="Calibri" w:hAnsi="Calibri"/>
                <w:b/>
                <w:sz w:val="22"/>
                <w:szCs w:val="22"/>
              </w:rPr>
              <w:t>&lt;</w:t>
            </w:r>
            <w:r w:rsidR="00907E80">
              <w:rPr>
                <w:rFonts w:ascii="Calibri" w:hAnsi="Calibri"/>
                <w:b/>
                <w:sz w:val="22"/>
                <w:szCs w:val="22"/>
              </w:rPr>
              <w:t>B 10102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>&gt;</w:t>
            </w:r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14:paraId="67D8AC6F" w14:textId="77777777" w:rsidR="008773CB" w:rsidRPr="008755B5" w:rsidRDefault="008773CB" w:rsidP="00294686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 &lt;</w:t>
            </w:r>
            <w:r>
              <w:rPr>
                <w:rFonts w:ascii="Calibri" w:hAnsi="Calibri"/>
                <w:b/>
                <w:sz w:val="22"/>
                <w:szCs w:val="22"/>
              </w:rPr>
              <w:t>Algoritmos</w:t>
            </w:r>
            <w:r w:rsidR="00F14BC9">
              <w:rPr>
                <w:rFonts w:ascii="Calibri" w:hAnsi="Calibri"/>
                <w:b/>
                <w:sz w:val="22"/>
                <w:szCs w:val="22"/>
              </w:rPr>
              <w:t xml:space="preserve"> I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>&gt;</w:t>
            </w:r>
          </w:p>
          <w:p w14:paraId="7E5C1C93" w14:textId="77777777" w:rsidR="008773CB" w:rsidRPr="008755B5" w:rsidRDefault="008773CB" w:rsidP="00294686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N2 | </w:t>
            </w:r>
            <w:r w:rsidR="00615A95">
              <w:rPr>
                <w:rFonts w:ascii="Calibri" w:hAnsi="Calibri"/>
                <w:b w:val="0"/>
                <w:szCs w:val="22"/>
              </w:rPr>
              <w:t>2</w:t>
            </w:r>
            <w:r w:rsidR="00BA1810">
              <w:rPr>
                <w:rFonts w:ascii="Calibri" w:hAnsi="Calibri"/>
                <w:b w:val="0"/>
                <w:szCs w:val="22"/>
              </w:rPr>
              <w:t>º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bimestre| Curso: </w:t>
            </w:r>
            <w:r w:rsidR="00F14BC9">
              <w:rPr>
                <w:rFonts w:ascii="Calibri" w:hAnsi="Calibri"/>
                <w:b w:val="0"/>
                <w:szCs w:val="22"/>
              </w:rPr>
              <w:t>EC |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Turma: </w:t>
            </w:r>
            <w:r>
              <w:rPr>
                <w:rFonts w:ascii="Calibri" w:hAnsi="Calibri"/>
                <w:b w:val="0"/>
                <w:szCs w:val="22"/>
              </w:rPr>
              <w:t>1</w:t>
            </w:r>
          </w:p>
          <w:p w14:paraId="2EC13614" w14:textId="60E3427B" w:rsidR="008773CB" w:rsidRPr="00BA1810" w:rsidRDefault="00615A95" w:rsidP="00294686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t>2</w:t>
            </w:r>
            <w:r w:rsidR="00C822AC">
              <w:rPr>
                <w:rFonts w:ascii="Calibri" w:hAnsi="Calibri"/>
                <w:b w:val="0"/>
                <w:szCs w:val="22"/>
              </w:rPr>
              <w:t>3</w:t>
            </w:r>
            <w:r w:rsidR="001E64AC">
              <w:rPr>
                <w:rFonts w:ascii="Calibri" w:hAnsi="Calibri"/>
                <w:b w:val="0"/>
                <w:szCs w:val="22"/>
              </w:rPr>
              <w:t>/</w:t>
            </w:r>
            <w:r w:rsidR="00C822AC">
              <w:rPr>
                <w:rFonts w:ascii="Calibri" w:hAnsi="Calibri"/>
                <w:b w:val="0"/>
                <w:szCs w:val="22"/>
              </w:rPr>
              <w:t>11</w:t>
            </w:r>
            <w:r w:rsidR="008773CB" w:rsidRPr="00BA1810">
              <w:rPr>
                <w:rFonts w:ascii="Calibri" w:hAnsi="Calibri"/>
                <w:b w:val="0"/>
                <w:szCs w:val="22"/>
              </w:rPr>
              <w:t>/20</w:t>
            </w:r>
            <w:r w:rsidR="00537D74">
              <w:rPr>
                <w:rFonts w:ascii="Calibri" w:hAnsi="Calibri"/>
                <w:b w:val="0"/>
                <w:szCs w:val="22"/>
              </w:rPr>
              <w:t>2</w:t>
            </w:r>
            <w:r w:rsidR="00907E80">
              <w:rPr>
                <w:rFonts w:ascii="Calibri" w:hAnsi="Calibri"/>
                <w:b w:val="0"/>
                <w:szCs w:val="22"/>
              </w:rPr>
              <w:t>2</w:t>
            </w:r>
            <w:r w:rsidR="000C3031">
              <w:rPr>
                <w:rFonts w:ascii="Calibri" w:hAnsi="Calibri"/>
                <w:b w:val="0"/>
                <w:szCs w:val="22"/>
              </w:rPr>
              <w:t xml:space="preserve"> </w:t>
            </w:r>
            <w:r w:rsidR="00F72A61">
              <w:rPr>
                <w:rFonts w:ascii="Calibri" w:hAnsi="Calibri"/>
                <w:b w:val="0"/>
                <w:szCs w:val="22"/>
              </w:rPr>
              <w:t>–</w:t>
            </w:r>
            <w:r w:rsidR="008773CB" w:rsidRPr="00BA1810">
              <w:rPr>
                <w:rFonts w:ascii="Calibri" w:hAnsi="Calibri"/>
                <w:b w:val="0"/>
                <w:szCs w:val="22"/>
              </w:rPr>
              <w:t xml:space="preserve"> </w:t>
            </w:r>
            <w:r w:rsidR="00C822AC">
              <w:rPr>
                <w:rFonts w:ascii="Calibri" w:hAnsi="Calibri"/>
                <w:b w:val="0"/>
                <w:szCs w:val="22"/>
              </w:rPr>
              <w:t>19:15</w:t>
            </w:r>
            <w:r w:rsidR="00F72A61">
              <w:rPr>
                <w:rFonts w:ascii="Calibri" w:hAnsi="Calibri"/>
                <w:b w:val="0"/>
                <w:szCs w:val="22"/>
              </w:rPr>
              <w:t>HS</w:t>
            </w:r>
          </w:p>
          <w:p w14:paraId="45446EB6" w14:textId="77777777" w:rsidR="000C3031" w:rsidRPr="008773CB" w:rsidRDefault="008773CB" w:rsidP="00907E80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73CB">
              <w:rPr>
                <w:rFonts w:ascii="Calibri" w:hAnsi="Calibri"/>
                <w:sz w:val="22"/>
                <w:szCs w:val="22"/>
              </w:rPr>
              <w:t xml:space="preserve">Prof.: </w:t>
            </w:r>
            <w:r w:rsidR="00F72A61">
              <w:rPr>
                <w:rFonts w:ascii="Calibri" w:hAnsi="Calibri"/>
                <w:sz w:val="22"/>
                <w:szCs w:val="22"/>
              </w:rPr>
              <w:t xml:space="preserve">Flávio </w:t>
            </w:r>
            <w:proofErr w:type="spellStart"/>
            <w:r w:rsidR="00F72A61">
              <w:rPr>
                <w:rFonts w:ascii="Calibri" w:hAnsi="Calibri"/>
                <w:sz w:val="22"/>
                <w:szCs w:val="22"/>
              </w:rPr>
              <w:t>Viotti</w:t>
            </w:r>
            <w:proofErr w:type="spellEnd"/>
            <w:r w:rsidRPr="008773CB">
              <w:rPr>
                <w:rFonts w:ascii="Calibri" w:hAnsi="Calibri"/>
                <w:sz w:val="22"/>
                <w:szCs w:val="22"/>
              </w:rPr>
              <w:t xml:space="preserve"> |  Coord.: </w:t>
            </w:r>
            <w:r w:rsidR="00907E80">
              <w:rPr>
                <w:rFonts w:ascii="Calibri" w:hAnsi="Calibri"/>
                <w:sz w:val="22"/>
                <w:szCs w:val="22"/>
              </w:rPr>
              <w:t>Rodrigo Tadeu Fontes</w:t>
            </w:r>
          </w:p>
        </w:tc>
        <w:tc>
          <w:tcPr>
            <w:tcW w:w="1640" w:type="dxa"/>
            <w:vAlign w:val="center"/>
          </w:tcPr>
          <w:p w14:paraId="6D5826F6" w14:textId="77777777" w:rsidR="008773CB" w:rsidRPr="008755B5" w:rsidRDefault="00907E80" w:rsidP="00294686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 wp14:anchorId="66F9D266" wp14:editId="19097C08">
                  <wp:extent cx="702310" cy="1045845"/>
                  <wp:effectExtent l="0" t="0" r="2540" b="1905"/>
                  <wp:docPr id="5" name="Imagem 5" descr="Logo Faculdade 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 Faculdade 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3CB" w:rsidRPr="008755B5" w14:paraId="1F87D8CA" w14:textId="77777777" w:rsidTr="00294686">
        <w:trPr>
          <w:trHeight w:val="503"/>
        </w:trPr>
        <w:tc>
          <w:tcPr>
            <w:tcW w:w="8787" w:type="dxa"/>
            <w:gridSpan w:val="2"/>
            <w:vAlign w:val="bottom"/>
          </w:tcPr>
          <w:p w14:paraId="2B6E907F" w14:textId="77777777" w:rsidR="008773CB" w:rsidRPr="008755B5" w:rsidRDefault="008773CB" w:rsidP="00294686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Aluno(a):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  <w:t xml:space="preserve">                                                                                               Nº:                  RA:         </w:t>
            </w:r>
          </w:p>
        </w:tc>
        <w:tc>
          <w:tcPr>
            <w:tcW w:w="1640" w:type="dxa"/>
            <w:vMerge w:val="restart"/>
          </w:tcPr>
          <w:p w14:paraId="4BAA0F49" w14:textId="77777777" w:rsidR="008773CB" w:rsidRPr="008755B5" w:rsidRDefault="008773CB" w:rsidP="00294686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  <w:p w14:paraId="5619315E" w14:textId="77777777" w:rsidR="008773CB" w:rsidRPr="008755B5" w:rsidRDefault="008773CB" w:rsidP="00294686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  <w:tr w:rsidR="000D6EA7" w:rsidRPr="008755B5" w14:paraId="1E9F3B81" w14:textId="77777777" w:rsidTr="00294686">
        <w:trPr>
          <w:trHeight w:val="411"/>
        </w:trPr>
        <w:tc>
          <w:tcPr>
            <w:tcW w:w="8787" w:type="dxa"/>
            <w:gridSpan w:val="2"/>
            <w:tcBorders>
              <w:bottom w:val="single" w:sz="12" w:space="0" w:color="auto"/>
            </w:tcBorders>
          </w:tcPr>
          <w:p w14:paraId="3994779A" w14:textId="77777777" w:rsidR="00615A95" w:rsidRDefault="000D6EA7" w:rsidP="00615A95">
            <w:pPr>
              <w:spacing w:before="120" w:after="60"/>
              <w:jc w:val="both"/>
              <w:rPr>
                <w:rFonts w:ascii="Modern" w:hAnsi="Modern"/>
                <w:b/>
                <w:color w:val="FF0000"/>
                <w:sz w:val="20"/>
                <w:szCs w:val="20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r w:rsidR="00615A95" w:rsidRPr="006737F0">
              <w:rPr>
                <w:rFonts w:ascii="Modern" w:hAnsi="Modern"/>
                <w:color w:val="3366FF"/>
                <w:sz w:val="20"/>
                <w:szCs w:val="20"/>
              </w:rPr>
              <w:t>Respostas sem justificativa</w:t>
            </w:r>
            <w:r w:rsidR="00615A95">
              <w:rPr>
                <w:rFonts w:ascii="Modern" w:hAnsi="Modern"/>
                <w:color w:val="3366FF"/>
                <w:sz w:val="20"/>
                <w:szCs w:val="20"/>
              </w:rPr>
              <w:t>, quando solicitado,</w:t>
            </w:r>
            <w:r w:rsidR="00615A95" w:rsidRPr="006737F0">
              <w:rPr>
                <w:rFonts w:ascii="Modern" w:hAnsi="Modern"/>
                <w:color w:val="3366FF"/>
                <w:sz w:val="20"/>
                <w:szCs w:val="20"/>
              </w:rPr>
              <w:t xml:space="preserve"> serão desconsideradas. A interpretação faz parte da prova. </w:t>
            </w:r>
            <w:r w:rsidR="00615A95">
              <w:rPr>
                <w:rFonts w:ascii="Modern" w:hAnsi="Modern"/>
                <w:b/>
                <w:color w:val="FF0000"/>
                <w:sz w:val="20"/>
                <w:szCs w:val="20"/>
              </w:rPr>
              <w:t xml:space="preserve">Para as questões de programa/projeto a resposta deverá estar logo abaixo da questão. Lembre-se não pode ser foto do programa, deve ser o programa em si, formate-o com fonte </w:t>
            </w:r>
            <w:proofErr w:type="spellStart"/>
            <w:r w:rsidR="00615A95">
              <w:rPr>
                <w:rFonts w:ascii="Modern" w:hAnsi="Modern"/>
                <w:b/>
                <w:color w:val="FF0000"/>
                <w:sz w:val="20"/>
                <w:szCs w:val="20"/>
              </w:rPr>
              <w:t>Courrier</w:t>
            </w:r>
            <w:proofErr w:type="spellEnd"/>
            <w:r w:rsidR="00615A95">
              <w:rPr>
                <w:rFonts w:ascii="Modern" w:hAnsi="Modern"/>
                <w:b/>
                <w:color w:val="FF0000"/>
                <w:sz w:val="20"/>
                <w:szCs w:val="20"/>
              </w:rPr>
              <w:t xml:space="preserve"> New tamanho 10 ou 11.</w:t>
            </w:r>
          </w:p>
          <w:p w14:paraId="0FBD2DF5" w14:textId="77777777" w:rsidR="00BB0505" w:rsidRDefault="00615A95" w:rsidP="00615A95">
            <w:pPr>
              <w:spacing w:before="120" w:after="60"/>
              <w:jc w:val="both"/>
              <w:rPr>
                <w:rFonts w:ascii="Modern" w:hAnsi="Modern"/>
                <w:b/>
                <w:color w:val="FF0000"/>
                <w:sz w:val="20"/>
                <w:szCs w:val="20"/>
              </w:rPr>
            </w:pPr>
            <w:r>
              <w:rPr>
                <w:rFonts w:ascii="Modern" w:hAnsi="Modern"/>
                <w:b/>
                <w:color w:val="FF0000"/>
                <w:sz w:val="20"/>
                <w:szCs w:val="20"/>
              </w:rPr>
              <w:t>Caso ocorra a comprovação de cópia, parcial ou total, de qualquer questão, a prova INTEIRA será desconsiderada, sendo atribuído o valor ZERO para ela, tanto para quem copiou quanto para quem deixou copiar.</w:t>
            </w:r>
          </w:p>
          <w:p w14:paraId="6798CFC4" w14:textId="77777777" w:rsidR="00615A95" w:rsidRDefault="00615A95" w:rsidP="00615A95">
            <w:pPr>
              <w:spacing w:before="120" w:after="60"/>
              <w:jc w:val="both"/>
              <w:rPr>
                <w:rFonts w:ascii="Modern" w:hAnsi="Modern"/>
                <w:b/>
                <w:sz w:val="20"/>
                <w:szCs w:val="20"/>
              </w:rPr>
            </w:pPr>
            <w:r>
              <w:rPr>
                <w:rFonts w:ascii="Modern" w:hAnsi="Modern"/>
                <w:b/>
                <w:sz w:val="20"/>
                <w:szCs w:val="20"/>
              </w:rPr>
              <w:t xml:space="preserve">Além da resposta aqui na prova, você deverá também entregar no </w:t>
            </w:r>
            <w:proofErr w:type="spellStart"/>
            <w:r>
              <w:rPr>
                <w:rFonts w:ascii="Modern" w:hAnsi="Modern"/>
                <w:b/>
                <w:sz w:val="20"/>
                <w:szCs w:val="20"/>
              </w:rPr>
              <w:t>moodle</w:t>
            </w:r>
            <w:proofErr w:type="spellEnd"/>
            <w:r>
              <w:rPr>
                <w:rFonts w:ascii="Modern" w:hAnsi="Modern"/>
                <w:b/>
                <w:sz w:val="20"/>
                <w:szCs w:val="20"/>
              </w:rPr>
              <w:t xml:space="preserve"> um arquivo compactado (.zip) contendo TODOS os projetos. Cada projeto deverá ser criado com o seguinte nome: </w:t>
            </w:r>
            <w:proofErr w:type="spellStart"/>
            <w:r>
              <w:rPr>
                <w:rFonts w:ascii="Modern" w:hAnsi="Modern"/>
                <w:b/>
                <w:sz w:val="20"/>
                <w:szCs w:val="20"/>
              </w:rPr>
              <w:t>RA_Questao_N</w:t>
            </w:r>
            <w:proofErr w:type="spellEnd"/>
            <w:r>
              <w:rPr>
                <w:rFonts w:ascii="Modern" w:hAnsi="Modern"/>
                <w:b/>
                <w:sz w:val="20"/>
                <w:szCs w:val="20"/>
              </w:rPr>
              <w:t>__ (onde o N deve ser substituído pelo número da questão correspondente)</w:t>
            </w:r>
          </w:p>
          <w:p w14:paraId="6C678225" w14:textId="77777777" w:rsidR="00615A95" w:rsidRDefault="00615A95" w:rsidP="00615A95">
            <w:pPr>
              <w:spacing w:before="120" w:after="60"/>
              <w:jc w:val="both"/>
              <w:rPr>
                <w:rFonts w:ascii="Modern" w:hAnsi="Modern"/>
                <w:b/>
                <w:sz w:val="20"/>
                <w:szCs w:val="20"/>
              </w:rPr>
            </w:pPr>
            <w:r>
              <w:rPr>
                <w:rFonts w:ascii="Modern" w:hAnsi="Modern"/>
                <w:b/>
                <w:sz w:val="20"/>
                <w:szCs w:val="20"/>
              </w:rPr>
              <w:t xml:space="preserve">Você não deve utilizar nenhum método que não foi explicado em sala de aula. </w:t>
            </w:r>
            <w:r w:rsidR="00C83850">
              <w:rPr>
                <w:rFonts w:ascii="Modern" w:hAnsi="Modern"/>
                <w:b/>
                <w:sz w:val="20"/>
                <w:szCs w:val="20"/>
              </w:rPr>
              <w:t>Todas manipulações de vetores/matrizes devem</w:t>
            </w:r>
            <w:r>
              <w:rPr>
                <w:rFonts w:ascii="Modern" w:hAnsi="Modern"/>
                <w:b/>
                <w:sz w:val="20"/>
                <w:szCs w:val="20"/>
              </w:rPr>
              <w:t xml:space="preserve"> ser </w:t>
            </w:r>
            <w:r w:rsidR="00A54D8E">
              <w:rPr>
                <w:rFonts w:ascii="Modern" w:hAnsi="Modern"/>
                <w:b/>
                <w:sz w:val="20"/>
                <w:szCs w:val="20"/>
              </w:rPr>
              <w:t>feitas</w:t>
            </w:r>
            <w:r>
              <w:rPr>
                <w:rFonts w:ascii="Modern" w:hAnsi="Modern"/>
                <w:b/>
                <w:sz w:val="20"/>
                <w:szCs w:val="20"/>
              </w:rPr>
              <w:t xml:space="preserve"> através de laços de repetição</w:t>
            </w:r>
            <w:r w:rsidR="00A54D8E">
              <w:rPr>
                <w:rFonts w:ascii="Modern" w:hAnsi="Modern"/>
                <w:b/>
                <w:sz w:val="20"/>
                <w:szCs w:val="20"/>
              </w:rPr>
              <w:t>.</w:t>
            </w:r>
          </w:p>
          <w:p w14:paraId="59F8AD84" w14:textId="77777777" w:rsidR="00615A95" w:rsidRPr="00615A95" w:rsidRDefault="00615A95" w:rsidP="00615A95">
            <w:pPr>
              <w:spacing w:before="120" w:after="6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0" w:type="dxa"/>
            <w:vMerge/>
            <w:tcBorders>
              <w:bottom w:val="single" w:sz="12" w:space="0" w:color="auto"/>
            </w:tcBorders>
          </w:tcPr>
          <w:p w14:paraId="34258655" w14:textId="77777777" w:rsidR="000D6EA7" w:rsidRPr="00D63BDF" w:rsidRDefault="000D6EA7" w:rsidP="000D6EA7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0D6EA7" w:rsidRPr="008755B5" w14:paraId="51338DDB" w14:textId="77777777" w:rsidTr="00294686">
        <w:trPr>
          <w:trHeight w:val="411"/>
        </w:trPr>
        <w:tc>
          <w:tcPr>
            <w:tcW w:w="87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A886C" w14:textId="1B93FB0C" w:rsidR="000D6EA7" w:rsidRDefault="000D6EA7" w:rsidP="000D6EA7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Data da vista da prova:  </w:t>
            </w:r>
            <w:r w:rsidR="00C822AC">
              <w:rPr>
                <w:rFonts w:ascii="Calibri" w:hAnsi="Calibri"/>
                <w:i/>
                <w:sz w:val="22"/>
                <w:szCs w:val="22"/>
              </w:rPr>
              <w:t>30</w:t>
            </w:r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r w:rsidR="00C822AC">
              <w:rPr>
                <w:rFonts w:ascii="Calibri" w:hAnsi="Calibri"/>
                <w:sz w:val="22"/>
                <w:szCs w:val="22"/>
              </w:rPr>
              <w:t>11</w:t>
            </w:r>
            <w:r>
              <w:rPr>
                <w:rFonts w:ascii="Calibri" w:hAnsi="Calibri"/>
                <w:sz w:val="22"/>
                <w:szCs w:val="22"/>
              </w:rPr>
              <w:t xml:space="preserve"> / 202</w:t>
            </w:r>
            <w:r w:rsidR="00907E80">
              <w:rPr>
                <w:rFonts w:ascii="Calibri" w:hAnsi="Calibri"/>
                <w:sz w:val="22"/>
                <w:szCs w:val="22"/>
              </w:rPr>
              <w:t>2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 - </w:t>
            </w: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 horário: </w:t>
            </w:r>
            <w:r w:rsidR="00C822AC">
              <w:rPr>
                <w:rFonts w:ascii="Calibri" w:hAnsi="Calibri"/>
                <w:i/>
                <w:sz w:val="22"/>
                <w:szCs w:val="22"/>
              </w:rPr>
              <w:t>19</w:t>
            </w:r>
            <w:r>
              <w:rPr>
                <w:rFonts w:ascii="Calibri" w:hAnsi="Calibri"/>
                <w:sz w:val="22"/>
                <w:szCs w:val="22"/>
              </w:rPr>
              <w:t xml:space="preserve"> h </w:t>
            </w:r>
            <w:r w:rsidR="00C822AC"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>5.</w:t>
            </w:r>
          </w:p>
          <w:p w14:paraId="581078CA" w14:textId="77777777" w:rsidR="000D6EA7" w:rsidRDefault="000D6EA7" w:rsidP="000D6EA7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Declaro estar de acordo com a nota e com a </w:t>
            </w:r>
            <w:r w:rsidRPr="00C91A88">
              <w:rPr>
                <w:rFonts w:ascii="Calibri" w:hAnsi="Calibri"/>
                <w:sz w:val="22"/>
                <w:szCs w:val="22"/>
              </w:rPr>
              <w:t>revisão e correção</w:t>
            </w:r>
            <w:r>
              <w:rPr>
                <w:rFonts w:ascii="Calibri" w:hAnsi="Calibri"/>
                <w:sz w:val="22"/>
                <w:szCs w:val="22"/>
              </w:rPr>
              <w:t xml:space="preserve"> realizada pelo professor. </w:t>
            </w:r>
          </w:p>
          <w:p w14:paraId="0AF6CA42" w14:textId="77777777" w:rsidR="000D6EA7" w:rsidRPr="008755B5" w:rsidRDefault="000D6EA7" w:rsidP="000D6EA7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557894">
              <w:t xml:space="preserve">O não comparecimento do aluno na vista dos instrumentos avaliativos, </w:t>
            </w:r>
            <w:r w:rsidRPr="00557894">
              <w:rPr>
                <w:bCs/>
              </w:rPr>
              <w:t>na data prevista</w:t>
            </w:r>
            <w:r w:rsidRPr="00557894">
              <w:t>, significa a concordância tácita com as notas atribuídas, desobrigando a instituição de deferir eventuais pedidos de revisão de notas (após a divulgação de notas no portal do aluno, dentro do semestre letivo ou em situações futuras).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9F688" w14:textId="77777777" w:rsidR="000D6EA7" w:rsidRPr="00426A92" w:rsidRDefault="000D6EA7" w:rsidP="000D6EA7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14:paraId="41D5EB37" w14:textId="77777777" w:rsidR="008773CB" w:rsidRDefault="008773CB" w:rsidP="00F31475"/>
    <w:p w14:paraId="46AD82F5" w14:textId="77777777" w:rsidR="00615A95" w:rsidRDefault="00615A95" w:rsidP="00615A95">
      <w:pPr>
        <w:jc w:val="both"/>
        <w:rPr>
          <w:rFonts w:ascii="Calibri" w:hAnsi="Calibri"/>
          <w:i/>
          <w:sz w:val="22"/>
          <w:szCs w:val="22"/>
          <w:u w:val="single"/>
        </w:rPr>
      </w:pPr>
    </w:p>
    <w:p w14:paraId="0985D304" w14:textId="77777777" w:rsidR="00615A95" w:rsidRPr="0028793A" w:rsidRDefault="00615A95" w:rsidP="00615A95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(</w:t>
      </w:r>
      <w:proofErr w:type="gramStart"/>
      <w:r>
        <w:rPr>
          <w:rFonts w:ascii="Calibri" w:hAnsi="Calibri"/>
          <w:sz w:val="22"/>
          <w:szCs w:val="22"/>
        </w:rPr>
        <w:t>até</w:t>
      </w:r>
      <w:proofErr w:type="gramEnd"/>
      <w:r>
        <w:rPr>
          <w:rFonts w:ascii="Calibri" w:hAnsi="Calibri"/>
          <w:sz w:val="22"/>
          <w:szCs w:val="22"/>
        </w:rPr>
        <w:t xml:space="preserve"> 2,0 pontos) Faça um programa que solicite do usuário </w:t>
      </w:r>
      <w:r w:rsidR="00E07256">
        <w:rPr>
          <w:rFonts w:ascii="Calibri" w:hAnsi="Calibri"/>
          <w:sz w:val="22"/>
          <w:szCs w:val="22"/>
        </w:rPr>
        <w:t>1000</w:t>
      </w:r>
      <w:r>
        <w:rPr>
          <w:rFonts w:ascii="Calibri" w:hAnsi="Calibri"/>
          <w:sz w:val="22"/>
          <w:szCs w:val="22"/>
        </w:rPr>
        <w:t xml:space="preserve"> números</w:t>
      </w:r>
      <w:r w:rsidR="00E07256">
        <w:rPr>
          <w:rFonts w:ascii="Calibri" w:hAnsi="Calibri"/>
          <w:sz w:val="22"/>
          <w:szCs w:val="22"/>
        </w:rPr>
        <w:t xml:space="preserve">. Essa entrada deve ser gerada através de números randômicos, para isso utilize a classe </w:t>
      </w:r>
      <w:proofErr w:type="spellStart"/>
      <w:proofErr w:type="gramStart"/>
      <w:r w:rsidR="00E07256">
        <w:rPr>
          <w:rFonts w:ascii="Calibri" w:hAnsi="Calibri"/>
          <w:sz w:val="22"/>
          <w:szCs w:val="22"/>
        </w:rPr>
        <w:t>Random</w:t>
      </w:r>
      <w:proofErr w:type="spellEnd"/>
      <w:r w:rsidR="00E07256">
        <w:rPr>
          <w:rFonts w:ascii="Calibri" w:hAnsi="Calibri"/>
          <w:sz w:val="22"/>
          <w:szCs w:val="22"/>
        </w:rPr>
        <w:t>(</w:t>
      </w:r>
      <w:proofErr w:type="gramEnd"/>
      <w:r w:rsidR="00E07256">
        <w:rPr>
          <w:rFonts w:ascii="Calibri" w:hAnsi="Calibri"/>
          <w:sz w:val="22"/>
          <w:szCs w:val="22"/>
        </w:rPr>
        <w:t>),</w:t>
      </w:r>
      <w:r>
        <w:rPr>
          <w:rFonts w:ascii="Calibri" w:hAnsi="Calibri"/>
          <w:sz w:val="22"/>
          <w:szCs w:val="22"/>
        </w:rPr>
        <w:t xml:space="preserve"> armazene-os em um vetor. Esse vetor pode possuir número</w:t>
      </w:r>
      <w:r w:rsidR="00E07256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repetidos. </w:t>
      </w:r>
      <w:r w:rsidR="00E07256">
        <w:rPr>
          <w:rFonts w:ascii="Calibri" w:hAnsi="Calibri"/>
          <w:sz w:val="22"/>
          <w:szCs w:val="22"/>
        </w:rPr>
        <w:t>Após a entrada de dados calcule o valor médio desses números e em seguida apresente os números constantes no vetor que estão abaixo desse valor médio</w:t>
      </w:r>
      <w:r>
        <w:rPr>
          <w:rFonts w:ascii="Calibri" w:hAnsi="Calibri"/>
          <w:sz w:val="22"/>
          <w:szCs w:val="22"/>
        </w:rPr>
        <w:t>.</w:t>
      </w:r>
    </w:p>
    <w:p w14:paraId="6DFCE40B" w14:textId="6DD495F3" w:rsidR="00615A95" w:rsidRDefault="00615A95" w:rsidP="00A01B34">
      <w:pPr>
        <w:ind w:left="720"/>
        <w:jc w:val="both"/>
        <w:rPr>
          <w:rFonts w:ascii="Arial" w:hAnsi="Arial" w:cs="Arial"/>
          <w:i/>
          <w:sz w:val="20"/>
          <w:szCs w:val="20"/>
        </w:rPr>
      </w:pPr>
    </w:p>
    <w:p w14:paraId="32376705" w14:textId="77777777" w:rsidR="00A01B34" w:rsidRDefault="00A01B34" w:rsidP="00A01B34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77EE2E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F91981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Int32[] matriz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Int32[5];</w:t>
      </w:r>
    </w:p>
    <w:p w14:paraId="78542594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2960D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soma = 0;</w:t>
      </w:r>
    </w:p>
    <w:p w14:paraId="62B35127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media = 0;</w:t>
      </w:r>
    </w:p>
    <w:p w14:paraId="143D3C9B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4ACE51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$"Digite um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9C242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1;cont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FE26BC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20BC16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7DC5DE6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50);</w:t>
      </w:r>
    </w:p>
    <w:p w14:paraId="6C0B2C73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matriz[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3B52733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(soma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D86E6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média é: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media: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D0850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ultimo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número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inserido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{matriz[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D4A7F9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3CDD2A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FD68B3" w14:textId="77777777" w:rsidR="00A01B34" w:rsidRDefault="00A01B34" w:rsidP="00A01B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038A11" w14:textId="11F1AB61" w:rsidR="00A01B34" w:rsidRDefault="00A01B34" w:rsidP="00A01B34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485B90" w14:textId="77777777" w:rsidR="00A01B34" w:rsidRDefault="00A01B34" w:rsidP="00A01B34">
      <w:pPr>
        <w:ind w:left="708"/>
        <w:jc w:val="both"/>
        <w:rPr>
          <w:rFonts w:ascii="Calibri" w:hAnsi="Calibri"/>
          <w:sz w:val="22"/>
          <w:szCs w:val="22"/>
        </w:rPr>
      </w:pPr>
    </w:p>
    <w:p w14:paraId="781484CA" w14:textId="05C1CBDB" w:rsidR="00762E67" w:rsidRPr="00762E67" w:rsidRDefault="00615A95" w:rsidP="00762E67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proofErr w:type="gramStart"/>
      <w:r>
        <w:rPr>
          <w:rFonts w:ascii="Calibri" w:hAnsi="Calibri"/>
          <w:sz w:val="22"/>
          <w:szCs w:val="22"/>
        </w:rPr>
        <w:t>até</w:t>
      </w:r>
      <w:proofErr w:type="gramEnd"/>
      <w:r>
        <w:rPr>
          <w:rFonts w:ascii="Calibri" w:hAnsi="Calibri"/>
          <w:sz w:val="22"/>
          <w:szCs w:val="22"/>
        </w:rPr>
        <w:t xml:space="preserve"> 2,0 pontos) </w:t>
      </w:r>
      <w:r w:rsidR="00762E67" w:rsidRPr="00762E67">
        <w:rPr>
          <w:rFonts w:ascii="Calibri" w:hAnsi="Calibri"/>
          <w:sz w:val="22"/>
          <w:szCs w:val="22"/>
        </w:rPr>
        <w:t>Faça um programa que solicite um número inicial e um número final. Então o programa deverá exibir a quantidade de números divisíveis por 4, e depois a quantidade de números divisíveis por 5, ambas as divisões deste intervalo. Caso o intervalo inicial seja maior que o intervalo final, não efetue as somas. Neste caso exiba uma mensagem de erro e termine o programa.</w:t>
      </w:r>
    </w:p>
    <w:p w14:paraId="46372907" w14:textId="77777777" w:rsidR="00762E67" w:rsidRPr="00762E67" w:rsidRDefault="00762E67" w:rsidP="00762E67">
      <w:pPr>
        <w:ind w:left="708"/>
        <w:jc w:val="both"/>
        <w:rPr>
          <w:rFonts w:ascii="Calibri" w:hAnsi="Calibri"/>
          <w:sz w:val="22"/>
          <w:szCs w:val="22"/>
        </w:rPr>
      </w:pPr>
      <w:r w:rsidRPr="00762E67">
        <w:rPr>
          <w:rFonts w:ascii="Calibri" w:hAnsi="Calibri"/>
          <w:sz w:val="22"/>
          <w:szCs w:val="22"/>
        </w:rPr>
        <w:tab/>
      </w:r>
      <w:proofErr w:type="spellStart"/>
      <w:r w:rsidRPr="00762E67">
        <w:rPr>
          <w:rFonts w:ascii="Calibri" w:hAnsi="Calibri"/>
          <w:sz w:val="22"/>
          <w:szCs w:val="22"/>
        </w:rPr>
        <w:t>Ex</w:t>
      </w:r>
      <w:proofErr w:type="spellEnd"/>
      <w:r w:rsidRPr="00762E67">
        <w:rPr>
          <w:rFonts w:ascii="Calibri" w:hAnsi="Calibri"/>
          <w:sz w:val="22"/>
          <w:szCs w:val="22"/>
        </w:rPr>
        <w:t>:</w:t>
      </w:r>
    </w:p>
    <w:p w14:paraId="4D2DBDE5" w14:textId="77777777" w:rsidR="00762E67" w:rsidRPr="00762E67" w:rsidRDefault="00762E67" w:rsidP="00762E67">
      <w:pPr>
        <w:ind w:left="708"/>
        <w:jc w:val="both"/>
        <w:rPr>
          <w:rFonts w:ascii="Calibri" w:hAnsi="Calibri"/>
          <w:sz w:val="22"/>
          <w:szCs w:val="22"/>
        </w:rPr>
      </w:pPr>
      <w:r w:rsidRPr="00762E67">
        <w:rPr>
          <w:rFonts w:ascii="Calibri" w:hAnsi="Calibri"/>
          <w:sz w:val="22"/>
          <w:szCs w:val="22"/>
        </w:rPr>
        <w:tab/>
      </w:r>
      <w:proofErr w:type="gramStart"/>
      <w:r w:rsidRPr="00762E67">
        <w:rPr>
          <w:rFonts w:ascii="Calibri" w:hAnsi="Calibri"/>
          <w:sz w:val="22"/>
          <w:szCs w:val="22"/>
        </w:rPr>
        <w:t>Início :</w:t>
      </w:r>
      <w:proofErr w:type="gramEnd"/>
      <w:r w:rsidRPr="00762E67">
        <w:rPr>
          <w:rFonts w:ascii="Calibri" w:hAnsi="Calibri"/>
          <w:sz w:val="22"/>
          <w:szCs w:val="22"/>
        </w:rPr>
        <w:t xml:space="preserve"> 7   </w:t>
      </w:r>
    </w:p>
    <w:p w14:paraId="6EDAD78D" w14:textId="77777777" w:rsidR="00762E67" w:rsidRPr="00762E67" w:rsidRDefault="00762E67" w:rsidP="00762E67">
      <w:pPr>
        <w:ind w:left="708"/>
        <w:jc w:val="both"/>
        <w:rPr>
          <w:rFonts w:ascii="Calibri" w:hAnsi="Calibri"/>
          <w:sz w:val="22"/>
          <w:szCs w:val="22"/>
        </w:rPr>
      </w:pPr>
      <w:r w:rsidRPr="00762E67">
        <w:rPr>
          <w:rFonts w:ascii="Calibri" w:hAnsi="Calibri"/>
          <w:sz w:val="22"/>
          <w:szCs w:val="22"/>
        </w:rPr>
        <w:t xml:space="preserve"> </w:t>
      </w:r>
      <w:r w:rsidRPr="00762E67">
        <w:rPr>
          <w:rFonts w:ascii="Calibri" w:hAnsi="Calibri"/>
          <w:sz w:val="22"/>
          <w:szCs w:val="22"/>
        </w:rPr>
        <w:tab/>
        <w:t xml:space="preserve">Fim </w:t>
      </w:r>
      <w:proofErr w:type="gramStart"/>
      <w:r w:rsidRPr="00762E67">
        <w:rPr>
          <w:rFonts w:ascii="Calibri" w:hAnsi="Calibri"/>
          <w:sz w:val="22"/>
          <w:szCs w:val="22"/>
        </w:rPr>
        <w:t xml:space="preserve">  :</w:t>
      </w:r>
      <w:proofErr w:type="gramEnd"/>
      <w:r w:rsidRPr="00762E67">
        <w:rPr>
          <w:rFonts w:ascii="Calibri" w:hAnsi="Calibri"/>
          <w:sz w:val="22"/>
          <w:szCs w:val="22"/>
        </w:rPr>
        <w:t xml:space="preserve">  12   </w:t>
      </w:r>
    </w:p>
    <w:p w14:paraId="5C8C2280" w14:textId="77777777" w:rsidR="00762E67" w:rsidRPr="00762E67" w:rsidRDefault="00762E67" w:rsidP="00762E67">
      <w:pPr>
        <w:ind w:left="708"/>
        <w:jc w:val="both"/>
        <w:rPr>
          <w:rFonts w:ascii="Calibri" w:hAnsi="Calibri"/>
          <w:sz w:val="22"/>
          <w:szCs w:val="22"/>
        </w:rPr>
      </w:pPr>
    </w:p>
    <w:p w14:paraId="07146018" w14:textId="77777777" w:rsidR="00762E67" w:rsidRPr="00762E67" w:rsidRDefault="00762E67" w:rsidP="00762E67">
      <w:pPr>
        <w:ind w:left="708"/>
        <w:jc w:val="both"/>
        <w:rPr>
          <w:rFonts w:ascii="Calibri" w:hAnsi="Calibri"/>
          <w:sz w:val="22"/>
          <w:szCs w:val="22"/>
        </w:rPr>
      </w:pPr>
      <w:r w:rsidRPr="00762E67">
        <w:rPr>
          <w:rFonts w:ascii="Calibri" w:hAnsi="Calibri"/>
          <w:sz w:val="22"/>
          <w:szCs w:val="22"/>
        </w:rPr>
        <w:tab/>
        <w:t xml:space="preserve">A Quantidade de números divisíveis por </w:t>
      </w:r>
      <w:proofErr w:type="gramStart"/>
      <w:r w:rsidRPr="00762E67">
        <w:rPr>
          <w:rFonts w:ascii="Calibri" w:hAnsi="Calibri"/>
          <w:sz w:val="22"/>
          <w:szCs w:val="22"/>
        </w:rPr>
        <w:t>4 :</w:t>
      </w:r>
      <w:proofErr w:type="gramEnd"/>
      <w:r w:rsidRPr="00762E67">
        <w:rPr>
          <w:rFonts w:ascii="Calibri" w:hAnsi="Calibri"/>
          <w:sz w:val="22"/>
          <w:szCs w:val="22"/>
        </w:rPr>
        <w:t xml:space="preserve"> 2   </w:t>
      </w:r>
    </w:p>
    <w:p w14:paraId="19C55E8D" w14:textId="33B73928" w:rsidR="00615A95" w:rsidRDefault="00762E67" w:rsidP="00762E67">
      <w:pPr>
        <w:ind w:left="708"/>
        <w:jc w:val="both"/>
        <w:rPr>
          <w:rFonts w:ascii="Calibri" w:hAnsi="Calibri"/>
          <w:sz w:val="22"/>
          <w:szCs w:val="22"/>
        </w:rPr>
      </w:pPr>
      <w:r w:rsidRPr="00762E67">
        <w:rPr>
          <w:rFonts w:ascii="Calibri" w:hAnsi="Calibri"/>
          <w:sz w:val="22"/>
          <w:szCs w:val="22"/>
        </w:rPr>
        <w:tab/>
        <w:t xml:space="preserve">A Quantidade de números divisíveis por 5: </w:t>
      </w:r>
      <w:proofErr w:type="gramStart"/>
      <w:r w:rsidRPr="00762E67">
        <w:rPr>
          <w:rFonts w:ascii="Calibri" w:hAnsi="Calibri"/>
          <w:sz w:val="22"/>
          <w:szCs w:val="22"/>
        </w:rPr>
        <w:t>1.</w:t>
      </w:r>
      <w:r w:rsidR="00615A95">
        <w:rPr>
          <w:rFonts w:ascii="Calibri" w:hAnsi="Calibri"/>
          <w:sz w:val="22"/>
          <w:szCs w:val="22"/>
        </w:rPr>
        <w:t>.</w:t>
      </w:r>
      <w:proofErr w:type="gramEnd"/>
      <w:r w:rsidR="00615A95">
        <w:rPr>
          <w:rFonts w:ascii="Calibri" w:hAnsi="Calibri"/>
          <w:sz w:val="22"/>
          <w:szCs w:val="22"/>
        </w:rPr>
        <w:t xml:space="preserve"> </w:t>
      </w:r>
    </w:p>
    <w:p w14:paraId="43C91812" w14:textId="19B36036" w:rsidR="00615A95" w:rsidRDefault="00615A95" w:rsidP="00615A95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14:paraId="0D47D36A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86545D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5F38DF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numInicial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divFour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divFive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3B15889F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270BC9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$"Digite um número inicial: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BF790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numInicial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55051C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$"Digite um número final: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B1ED0D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numFinal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9DFB217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BFCFD4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numInicial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94F00E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C9FC1E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$"ERROR: Desculpe dados inconsistentes, o número inicial não pode ser maior que o final!"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D9B2C2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ABAE98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4455C945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1743EB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Int32 num=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numInicial;num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num++) {</w:t>
      </w:r>
    </w:p>
    <w:p w14:paraId="59955EC5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 % 4 == 0)</w:t>
      </w:r>
    </w:p>
    <w:p w14:paraId="52618195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1B51F0E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divFour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C74FB1C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 % 5 == 0)</w:t>
      </w:r>
    </w:p>
    <w:p w14:paraId="4ED21C4B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D943FC9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divFive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B5FFA5A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C14441B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85B1ED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079D12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quantidade de número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divisiveis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por 4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é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divFour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1C2C8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quantidade de número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divisiveis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por 5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é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divFive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A6D9E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8BFCA5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A683342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836BB4" w14:textId="77777777" w:rsidR="00E01A6E" w:rsidRDefault="00E01A6E" w:rsidP="00E01A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7EC326" w14:textId="5EC7B47A" w:rsidR="00E01A6E" w:rsidRDefault="00E01A6E" w:rsidP="00E01A6E">
      <w:pPr>
        <w:jc w:val="both"/>
        <w:rPr>
          <w:rFonts w:ascii="Calibri" w:hAnsi="Calibr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AD4402" w14:textId="2DFF8D05" w:rsidR="00615A95" w:rsidRDefault="00615A95" w:rsidP="00615A95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(</w:t>
      </w:r>
      <w:proofErr w:type="gramStart"/>
      <w:r>
        <w:rPr>
          <w:rFonts w:ascii="Calibri" w:hAnsi="Calibri"/>
          <w:sz w:val="22"/>
          <w:szCs w:val="22"/>
        </w:rPr>
        <w:t>até</w:t>
      </w:r>
      <w:proofErr w:type="gramEnd"/>
      <w:r>
        <w:rPr>
          <w:rFonts w:ascii="Calibri" w:hAnsi="Calibri"/>
          <w:sz w:val="22"/>
          <w:szCs w:val="22"/>
        </w:rPr>
        <w:t xml:space="preserve"> 2,0 pontos) Faça um programa que solicite do usuário 100  nomes e 100 idades, faça a validação da entrada desses dados sendo que o nome precisa possuir pelo menos 2 palavras e as idades necessitam estar entre 0 e 80. Ao final informe o nome da pessoa mais velha e sua idade</w:t>
      </w:r>
      <w:r w:rsidR="00762E67">
        <w:rPr>
          <w:rFonts w:ascii="Calibri" w:hAnsi="Calibri"/>
          <w:sz w:val="22"/>
          <w:szCs w:val="22"/>
        </w:rPr>
        <w:t>. Não precisa utilizar VETOR nem MATRIZ</w:t>
      </w:r>
    </w:p>
    <w:p w14:paraId="3FD1D68D" w14:textId="77777777" w:rsidR="00A87E68" w:rsidRPr="00107736" w:rsidRDefault="00A87E68" w:rsidP="00A87E68">
      <w:pPr>
        <w:ind w:left="708"/>
        <w:jc w:val="both"/>
        <w:rPr>
          <w:rFonts w:ascii="Calibri" w:hAnsi="Calibri"/>
          <w:sz w:val="22"/>
          <w:szCs w:val="22"/>
        </w:rPr>
      </w:pPr>
    </w:p>
    <w:p w14:paraId="569E23A3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CA1B0E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7C9EB5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nomes;</w:t>
      </w:r>
    </w:p>
    <w:p w14:paraId="3EE16F8E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Int16 idade=0;</w:t>
      </w:r>
    </w:p>
    <w:p w14:paraId="69816058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testeNome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9EDEE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C0994C2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9CB364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9ABFCB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$"Digite seu nome completo: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CBEFE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F7CD7F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testeNome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nomes.IndexOf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9355F6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2E556329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(idade &lt; 0 || idade &gt; 80)</w:t>
      </w:r>
    </w:p>
    <w:p w14:paraId="1CC9D67E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3654E7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$"Digite sua idade: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63CD13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BF43B8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95C063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0267F0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5A3115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219FD19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$"teste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nomes.Substring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testeNome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F7554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16AF8E" w14:textId="3E152222" w:rsidR="00615A95" w:rsidRDefault="00A87E68" w:rsidP="00A87E68">
      <w:pPr>
        <w:pStyle w:val="PargrafodaLista"/>
        <w:rPr>
          <w:rFonts w:ascii="Calibri" w:hAnsi="Calibr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59C895" w14:textId="7694D6CA" w:rsidR="00615A95" w:rsidRDefault="00615A95" w:rsidP="008D4447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proofErr w:type="gramStart"/>
      <w:r>
        <w:rPr>
          <w:rFonts w:ascii="Calibri" w:hAnsi="Calibri"/>
          <w:sz w:val="22"/>
          <w:szCs w:val="22"/>
        </w:rPr>
        <w:t>até</w:t>
      </w:r>
      <w:proofErr w:type="gramEnd"/>
      <w:r>
        <w:rPr>
          <w:rFonts w:ascii="Calibri" w:hAnsi="Calibri"/>
          <w:sz w:val="22"/>
          <w:szCs w:val="22"/>
        </w:rPr>
        <w:t xml:space="preserve"> 2,0 pontos) </w:t>
      </w:r>
      <w:r w:rsidR="008D4447">
        <w:rPr>
          <w:rFonts w:ascii="Calibri" w:hAnsi="Calibri"/>
          <w:sz w:val="22"/>
          <w:szCs w:val="22"/>
        </w:rPr>
        <w:t xml:space="preserve">Dada uma matriz 1000x1000, faça seu preenchimento contendo somente os valores 0 ou 1. Verifique se </w:t>
      </w:r>
      <w:proofErr w:type="spellStart"/>
      <w:r w:rsidR="008D4447">
        <w:rPr>
          <w:rFonts w:ascii="Calibri" w:hAnsi="Calibri"/>
          <w:sz w:val="22"/>
          <w:szCs w:val="22"/>
        </w:rPr>
        <w:t>esta</w:t>
      </w:r>
      <w:proofErr w:type="spellEnd"/>
      <w:r w:rsidR="008D4447">
        <w:rPr>
          <w:rFonts w:ascii="Calibri" w:hAnsi="Calibri"/>
          <w:sz w:val="22"/>
          <w:szCs w:val="22"/>
        </w:rPr>
        <w:t xml:space="preserve"> matriz é uma “Matriz Iden</w:t>
      </w:r>
      <w:r w:rsidR="00762E67">
        <w:rPr>
          <w:rFonts w:ascii="Calibri" w:hAnsi="Calibri"/>
          <w:sz w:val="22"/>
          <w:szCs w:val="22"/>
        </w:rPr>
        <w:t>t</w:t>
      </w:r>
      <w:r w:rsidR="008D4447">
        <w:rPr>
          <w:rFonts w:ascii="Calibri" w:hAnsi="Calibri"/>
          <w:sz w:val="22"/>
          <w:szCs w:val="22"/>
        </w:rPr>
        <w:t>idade”.</w:t>
      </w:r>
    </w:p>
    <w:p w14:paraId="7270C87A" w14:textId="77777777" w:rsidR="008D4447" w:rsidRDefault="008D4447" w:rsidP="008D4447">
      <w:pPr>
        <w:pStyle w:val="PargrafodaLista"/>
        <w:rPr>
          <w:rFonts w:ascii="Calibri" w:hAnsi="Calibri"/>
          <w:sz w:val="22"/>
          <w:szCs w:val="22"/>
        </w:rPr>
      </w:pPr>
    </w:p>
    <w:p w14:paraId="6BC7F40B" w14:textId="77777777" w:rsidR="008D4447" w:rsidRDefault="008D4447" w:rsidP="008D4447">
      <w:pPr>
        <w:ind w:left="720"/>
        <w:jc w:val="both"/>
        <w:rPr>
          <w:rFonts w:ascii="Calibri" w:hAnsi="Calibri"/>
          <w:sz w:val="22"/>
          <w:szCs w:val="22"/>
        </w:rPr>
      </w:pPr>
      <w:r w:rsidRPr="008D4447">
        <w:rPr>
          <w:rFonts w:ascii="Calibri" w:hAnsi="Calibri"/>
          <w:noProof/>
          <w:sz w:val="22"/>
          <w:szCs w:val="22"/>
        </w:rPr>
        <w:drawing>
          <wp:inline distT="0" distB="0" distL="0" distR="0" wp14:anchorId="1BE804BE" wp14:editId="2F0AAB97">
            <wp:extent cx="4965700" cy="1950759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501" cy="195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3263" w14:textId="77777777" w:rsidR="00A87E68" w:rsidRDefault="00A87E68" w:rsidP="00A87E68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</w:p>
    <w:p w14:paraId="66A82AD9" w14:textId="3FD20052" w:rsidR="00A87E68" w:rsidRDefault="00A87E68" w:rsidP="00A87E6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80AADC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27A691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[,]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matriz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Int32[1000, 1000];</w:t>
      </w:r>
    </w:p>
    <w:p w14:paraId="3F2DF10D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linha, coluna,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matrizIdentidade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60855A89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EF194D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linha = 0; linha &lt;1000; linha++)</w:t>
      </w:r>
    </w:p>
    <w:p w14:paraId="4DAA8F84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508E33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coluna=0; coluna &lt; 1000; coluna++)</w:t>
      </w:r>
    </w:p>
    <w:p w14:paraId="646C0CCC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33D8E2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linha != coluna)</w:t>
      </w:r>
    </w:p>
    <w:p w14:paraId="001429BA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0916CF5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[linha, coluna] = 0;</w:t>
      </w:r>
    </w:p>
    <w:p w14:paraId="060DC92D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9EB801D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3A9EBE4A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6F6E9FB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[linha, coluna] = 1;</w:t>
      </w:r>
    </w:p>
    <w:p w14:paraId="797B3EDC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2787B8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8E52D1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0C05E0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4A3638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(linha = 0; linha &lt; 1000; linha++)</w:t>
      </w:r>
    </w:p>
    <w:p w14:paraId="540EE5FF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9A57CE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E275073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(coluna = 0; coluna &lt; 1000; coluna++)</w:t>
      </w:r>
    </w:p>
    <w:p w14:paraId="75464B14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BB2F7C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linha == coluna)</w:t>
      </w:r>
    </w:p>
    <w:p w14:paraId="3C196D35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67F56D5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matrizIdentidade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E32F548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3F8A513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{matriz[linha, coluna]}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17C2E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65C5FB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68FCC8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B67341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matrizIdentidade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1000)</w:t>
      </w:r>
    </w:p>
    <w:p w14:paraId="20703BFD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BA154E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"É isso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 essa é uma matriz identidade!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0143F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A59698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18F19AA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EA306C" w14:textId="7C853A85" w:rsidR="00615A95" w:rsidRDefault="00A87E68" w:rsidP="00A87E6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23005F" w14:textId="77777777" w:rsidR="00A87E68" w:rsidRDefault="00A87E68" w:rsidP="00A87E68">
      <w:pPr>
        <w:jc w:val="both"/>
        <w:rPr>
          <w:rFonts w:ascii="Calibri" w:hAnsi="Calibri"/>
          <w:b/>
          <w:sz w:val="22"/>
          <w:szCs w:val="22"/>
        </w:rPr>
      </w:pPr>
    </w:p>
    <w:p w14:paraId="635084C3" w14:textId="1DF3DD8D" w:rsidR="00615A95" w:rsidRDefault="00615A95" w:rsidP="00615A95">
      <w:pPr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301E87">
        <w:rPr>
          <w:rFonts w:ascii="Calibri" w:hAnsi="Calibri"/>
          <w:sz w:val="22"/>
          <w:szCs w:val="22"/>
        </w:rPr>
        <w:t xml:space="preserve">(1,0 ponto) O aluno “Betinho”, quer fazer um programa para validar uma entrada de dados do tipo numérica vindo do usuário. Para a entrada ser correta o usuário </w:t>
      </w:r>
      <w:r w:rsidR="00F861D2">
        <w:rPr>
          <w:rFonts w:ascii="Calibri" w:hAnsi="Calibri"/>
          <w:sz w:val="22"/>
          <w:szCs w:val="22"/>
        </w:rPr>
        <w:t>deve</w:t>
      </w:r>
      <w:r w:rsidRPr="00301E87">
        <w:rPr>
          <w:rFonts w:ascii="Calibri" w:hAnsi="Calibri"/>
          <w:sz w:val="22"/>
          <w:szCs w:val="22"/>
        </w:rPr>
        <w:t xml:space="preserve"> digitar um valor entre 30 e 45</w:t>
      </w:r>
      <w:r w:rsidR="00F861D2">
        <w:rPr>
          <w:rFonts w:ascii="Calibri" w:hAnsi="Calibri"/>
          <w:sz w:val="22"/>
          <w:szCs w:val="22"/>
        </w:rPr>
        <w:t xml:space="preserve"> inclusive</w:t>
      </w:r>
      <w:r w:rsidRPr="00301E87">
        <w:rPr>
          <w:rFonts w:ascii="Calibri" w:hAnsi="Calibri"/>
          <w:sz w:val="22"/>
          <w:szCs w:val="22"/>
        </w:rPr>
        <w:t>. O programa que ele fez está correto? Caso negativo, por favor escreva-o de forma que a validação ocorra corretamente. Assuma para verificação somente o trecho de código abaixo e que as variáveis estão criadas. Não é permitido a troca do comando que controla o laço de repetição. Faça o menor número de alterações possíveis.</w:t>
      </w:r>
      <w:r>
        <w:rPr>
          <w:rFonts w:ascii="Calibri" w:hAnsi="Calibri"/>
          <w:sz w:val="22"/>
          <w:szCs w:val="22"/>
        </w:rPr>
        <w:t xml:space="preserve"> Pode escrever o trecho de programa logo abaixo desta questão</w:t>
      </w:r>
    </w:p>
    <w:p w14:paraId="23020B7A" w14:textId="77777777" w:rsidR="00615A95" w:rsidRPr="00301E87" w:rsidRDefault="00615A95" w:rsidP="00615A9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07F0A9C" w14:textId="77777777" w:rsidR="00615A95" w:rsidRPr="00301E87" w:rsidRDefault="00615A95" w:rsidP="0061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2"/>
        </w:rPr>
        <w:t xml:space="preserve"> </w:t>
      </w:r>
      <w:r w:rsidRPr="00276592">
        <w:rPr>
          <w:rFonts w:ascii="Courier New" w:hAnsi="Courier New" w:cs="Courier New"/>
          <w:sz w:val="22"/>
        </w:rPr>
        <w:t xml:space="preserve">  </w:t>
      </w:r>
      <w:proofErr w:type="gramStart"/>
      <w:r w:rsidRPr="00301E87">
        <w:rPr>
          <w:rFonts w:ascii="Courier New" w:hAnsi="Courier New" w:cs="Courier New"/>
          <w:sz w:val="20"/>
          <w:szCs w:val="20"/>
        </w:rPr>
        <w:t>do</w:t>
      </w:r>
      <w:proofErr w:type="gramEnd"/>
      <w:r w:rsidRPr="00301E87">
        <w:rPr>
          <w:rFonts w:ascii="Courier New" w:hAnsi="Courier New" w:cs="Courier New"/>
          <w:sz w:val="20"/>
          <w:szCs w:val="20"/>
        </w:rPr>
        <w:t xml:space="preserve"> {</w:t>
      </w:r>
    </w:p>
    <w:p w14:paraId="44C6BA7E" w14:textId="77777777" w:rsidR="00615A95" w:rsidRPr="00301E87" w:rsidRDefault="00615A95" w:rsidP="0061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0"/>
          <w:szCs w:val="20"/>
        </w:rPr>
      </w:pPr>
      <w:r w:rsidRPr="00301E8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301E87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301E87">
        <w:rPr>
          <w:rFonts w:ascii="Courier New" w:hAnsi="Courier New" w:cs="Courier New"/>
          <w:sz w:val="20"/>
          <w:szCs w:val="20"/>
        </w:rPr>
        <w:t>(“Digite a informação: “);</w:t>
      </w:r>
    </w:p>
    <w:p w14:paraId="16ED59FA" w14:textId="77777777" w:rsidR="00615A95" w:rsidRPr="00301E87" w:rsidRDefault="00615A95" w:rsidP="0061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0"/>
          <w:szCs w:val="20"/>
        </w:rPr>
      </w:pPr>
      <w:r w:rsidRPr="00301E8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</w:t>
      </w:r>
      <w:r w:rsidRPr="00301E87">
        <w:rPr>
          <w:rFonts w:ascii="Courier New" w:hAnsi="Courier New" w:cs="Courier New"/>
          <w:sz w:val="20"/>
          <w:szCs w:val="20"/>
        </w:rPr>
        <w:t>umero</w:t>
      </w:r>
      <w:proofErr w:type="spellEnd"/>
      <w:proofErr w:type="gramEnd"/>
      <w:r w:rsidRPr="00301E87">
        <w:rPr>
          <w:rFonts w:ascii="Courier New" w:hAnsi="Courier New" w:cs="Courier New"/>
          <w:sz w:val="20"/>
          <w:szCs w:val="20"/>
        </w:rPr>
        <w:t xml:space="preserve"> = Convert.ToInt32(</w:t>
      </w:r>
      <w:proofErr w:type="spellStart"/>
      <w:r w:rsidRPr="00301E87">
        <w:rPr>
          <w:rFonts w:ascii="Courier New" w:hAnsi="Courier New" w:cs="Courier New"/>
          <w:sz w:val="20"/>
          <w:szCs w:val="20"/>
        </w:rPr>
        <w:t>Console.ReadLine</w:t>
      </w:r>
      <w:proofErr w:type="spellEnd"/>
      <w:r w:rsidRPr="00301E87">
        <w:rPr>
          <w:rFonts w:ascii="Courier New" w:hAnsi="Courier New" w:cs="Courier New"/>
          <w:sz w:val="20"/>
          <w:szCs w:val="20"/>
        </w:rPr>
        <w:t>());</w:t>
      </w:r>
    </w:p>
    <w:p w14:paraId="2AA19C5F" w14:textId="006B0CB1" w:rsidR="00615A95" w:rsidRPr="00301E87" w:rsidRDefault="00615A95" w:rsidP="0061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0"/>
          <w:szCs w:val="20"/>
        </w:rPr>
      </w:pPr>
      <w:r w:rsidRPr="00301E87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proofErr w:type="gramStart"/>
      <w:r w:rsidRPr="00301E87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301E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01E87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301E87">
        <w:rPr>
          <w:rFonts w:ascii="Courier New" w:hAnsi="Courier New" w:cs="Courier New"/>
          <w:sz w:val="20"/>
          <w:szCs w:val="20"/>
        </w:rPr>
        <w:t xml:space="preserve"> </w:t>
      </w:r>
      <w:r w:rsidR="00F861D2">
        <w:rPr>
          <w:rFonts w:ascii="Courier New" w:hAnsi="Courier New" w:cs="Courier New"/>
          <w:sz w:val="20"/>
          <w:szCs w:val="20"/>
        </w:rPr>
        <w:t>&gt;</w:t>
      </w:r>
      <w:r w:rsidRPr="00301E87">
        <w:rPr>
          <w:rFonts w:ascii="Courier New" w:hAnsi="Courier New" w:cs="Courier New"/>
          <w:sz w:val="20"/>
          <w:szCs w:val="20"/>
        </w:rPr>
        <w:t xml:space="preserve"> 30 </w:t>
      </w:r>
      <w:r w:rsidR="00F861D2">
        <w:rPr>
          <w:rFonts w:ascii="Courier New" w:hAnsi="Courier New" w:cs="Courier New"/>
          <w:sz w:val="20"/>
          <w:szCs w:val="20"/>
        </w:rPr>
        <w:t>&amp;&amp;</w:t>
      </w:r>
      <w:r w:rsidRPr="00301E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1E87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301E87">
        <w:rPr>
          <w:rFonts w:ascii="Courier New" w:hAnsi="Courier New" w:cs="Courier New"/>
          <w:sz w:val="20"/>
          <w:szCs w:val="20"/>
        </w:rPr>
        <w:t xml:space="preserve"> </w:t>
      </w:r>
      <w:r w:rsidR="00F861D2">
        <w:rPr>
          <w:rFonts w:ascii="Courier New" w:hAnsi="Courier New" w:cs="Courier New"/>
          <w:sz w:val="20"/>
          <w:szCs w:val="20"/>
        </w:rPr>
        <w:t>&lt;</w:t>
      </w:r>
      <w:r w:rsidRPr="00301E87">
        <w:rPr>
          <w:rFonts w:ascii="Courier New" w:hAnsi="Courier New" w:cs="Courier New"/>
          <w:sz w:val="20"/>
          <w:szCs w:val="20"/>
        </w:rPr>
        <w:t xml:space="preserve"> 45) ;</w:t>
      </w:r>
    </w:p>
    <w:p w14:paraId="14F8A61B" w14:textId="5690EFAF" w:rsidR="00615A95" w:rsidRDefault="00615A95" w:rsidP="00615A95">
      <w:pPr>
        <w:spacing w:line="360" w:lineRule="auto"/>
        <w:jc w:val="both"/>
        <w:rPr>
          <w:rFonts w:ascii="Verdana" w:hAnsi="Verdana"/>
          <w:color w:val="FF0000"/>
          <w:sz w:val="22"/>
        </w:rPr>
      </w:pPr>
    </w:p>
    <w:p w14:paraId="1147DFD3" w14:textId="029FE583" w:rsidR="00A87E68" w:rsidRDefault="00A87E68" w:rsidP="00615A95">
      <w:pPr>
        <w:spacing w:line="360" w:lineRule="auto"/>
        <w:jc w:val="both"/>
        <w:rPr>
          <w:rFonts w:ascii="Verdana" w:hAnsi="Verdana"/>
          <w:color w:val="FF0000"/>
          <w:sz w:val="22"/>
        </w:rPr>
      </w:pPr>
      <w:r>
        <w:rPr>
          <w:rFonts w:ascii="Verdana" w:hAnsi="Verdana"/>
          <w:color w:val="FF0000"/>
          <w:sz w:val="22"/>
        </w:rPr>
        <w:tab/>
        <w:t xml:space="preserve">Não, pois, pelo enunciado ele deve poder inserir valores de 30 a 45 incluindo o 30 e o 45, no caso do programa de </w:t>
      </w:r>
      <w:proofErr w:type="spellStart"/>
      <w:r>
        <w:rPr>
          <w:rFonts w:ascii="Verdana" w:hAnsi="Verdana"/>
          <w:color w:val="FF0000"/>
          <w:sz w:val="22"/>
        </w:rPr>
        <w:t>betinho</w:t>
      </w:r>
      <w:proofErr w:type="spellEnd"/>
      <w:r>
        <w:rPr>
          <w:rFonts w:ascii="Verdana" w:hAnsi="Verdana"/>
          <w:color w:val="FF0000"/>
          <w:sz w:val="22"/>
        </w:rPr>
        <w:t xml:space="preserve"> ele só vai imprimir de 31 a 44, ou seja, maior que 30 e menor que 45.</w:t>
      </w:r>
    </w:p>
    <w:p w14:paraId="29C2B752" w14:textId="77777777" w:rsidR="00A87E68" w:rsidRDefault="00A87E68" w:rsidP="00A87E68">
      <w:pPr>
        <w:autoSpaceDE w:val="0"/>
        <w:autoSpaceDN w:val="0"/>
        <w:adjustRightInd w:val="0"/>
        <w:rPr>
          <w:rFonts w:ascii="Verdana" w:hAnsi="Verdana"/>
          <w:color w:val="FF0000"/>
          <w:sz w:val="22"/>
        </w:rPr>
      </w:pPr>
      <w:r>
        <w:rPr>
          <w:rFonts w:ascii="Verdana" w:hAnsi="Verdana"/>
          <w:color w:val="FF0000"/>
          <w:sz w:val="22"/>
        </w:rPr>
        <w:tab/>
      </w:r>
    </w:p>
    <w:p w14:paraId="5F1A5977" w14:textId="4FB69018" w:rsidR="00A87E68" w:rsidRDefault="00A87E68" w:rsidP="00A87E68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10E712AF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C47EFF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informação: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8B1B0" w14:textId="77777777" w:rsidR="00A87E68" w:rsidRDefault="00A87E68" w:rsidP="00A87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091920" w14:textId="5BD5777D" w:rsidR="00615A95" w:rsidRDefault="00A87E68" w:rsidP="00A87E68">
      <w:pPr>
        <w:spacing w:line="360" w:lineRule="auto"/>
        <w:jc w:val="both"/>
        <w:rPr>
          <w:rFonts w:ascii="Verdana" w:hAnsi="Verdana"/>
          <w:color w:val="FF0000"/>
          <w:sz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45);</w:t>
      </w:r>
    </w:p>
    <w:p w14:paraId="5215A6C2" w14:textId="77777777" w:rsidR="00730763" w:rsidRDefault="00730763" w:rsidP="00615A95">
      <w:pPr>
        <w:spacing w:line="360" w:lineRule="auto"/>
        <w:jc w:val="both"/>
        <w:rPr>
          <w:rFonts w:ascii="Verdana" w:hAnsi="Verdana"/>
          <w:color w:val="FF0000"/>
          <w:sz w:val="22"/>
        </w:rPr>
      </w:pPr>
    </w:p>
    <w:p w14:paraId="23AB3AEB" w14:textId="77777777" w:rsidR="00730763" w:rsidRDefault="00730763" w:rsidP="00615A95">
      <w:pPr>
        <w:spacing w:line="360" w:lineRule="auto"/>
        <w:jc w:val="both"/>
        <w:rPr>
          <w:rFonts w:ascii="Verdana" w:hAnsi="Verdana"/>
          <w:color w:val="FF0000"/>
          <w:sz w:val="22"/>
        </w:rPr>
      </w:pPr>
    </w:p>
    <w:p w14:paraId="453A28E1" w14:textId="77777777" w:rsidR="00615A95" w:rsidRDefault="00615A95" w:rsidP="00615A95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(1,0</w:t>
      </w:r>
      <w:r w:rsidRPr="00301E87">
        <w:rPr>
          <w:rFonts w:ascii="Calibri" w:hAnsi="Calibri"/>
          <w:sz w:val="22"/>
          <w:szCs w:val="22"/>
        </w:rPr>
        <w:t xml:space="preserve"> ponto) </w:t>
      </w:r>
      <w:r w:rsidR="008D4447">
        <w:rPr>
          <w:rFonts w:ascii="Calibri" w:hAnsi="Calibri"/>
          <w:sz w:val="22"/>
          <w:szCs w:val="22"/>
        </w:rPr>
        <w:t xml:space="preserve">Dado um vetor qualquer de </w:t>
      </w:r>
      <w:proofErr w:type="gramStart"/>
      <w:r w:rsidR="008D4447" w:rsidRPr="008D4447">
        <w:rPr>
          <w:rFonts w:ascii="Calibri" w:hAnsi="Calibri"/>
          <w:i/>
          <w:sz w:val="22"/>
          <w:szCs w:val="22"/>
        </w:rPr>
        <w:t>n</w:t>
      </w:r>
      <w:proofErr w:type="gramEnd"/>
      <w:r w:rsidR="008D4447">
        <w:rPr>
          <w:rFonts w:ascii="Calibri" w:hAnsi="Calibri"/>
          <w:sz w:val="22"/>
          <w:szCs w:val="22"/>
        </w:rPr>
        <w:t xml:space="preserve"> posições.</w:t>
      </w:r>
      <w:r>
        <w:rPr>
          <w:rFonts w:ascii="Calibri" w:hAnsi="Calibri"/>
          <w:sz w:val="22"/>
          <w:szCs w:val="22"/>
        </w:rPr>
        <w:t xml:space="preserve"> </w:t>
      </w:r>
      <w:r w:rsidR="006C76FF">
        <w:rPr>
          <w:rFonts w:ascii="Calibri" w:hAnsi="Calibri"/>
          <w:sz w:val="22"/>
          <w:szCs w:val="22"/>
        </w:rPr>
        <w:t>Este vetor está organizado de forma ordenada crescente, e o mesmo possui repetições de valores. Pede-se:</w:t>
      </w:r>
    </w:p>
    <w:p w14:paraId="633F1CA6" w14:textId="77777777" w:rsidR="006C76FF" w:rsidRDefault="006C76FF" w:rsidP="006C76FF">
      <w:pPr>
        <w:ind w:left="720"/>
        <w:jc w:val="both"/>
        <w:rPr>
          <w:rFonts w:ascii="Calibri" w:hAnsi="Calibri"/>
          <w:sz w:val="22"/>
          <w:szCs w:val="22"/>
        </w:rPr>
      </w:pPr>
    </w:p>
    <w:p w14:paraId="073AEF24" w14:textId="4DB28FA3" w:rsidR="00615A95" w:rsidRDefault="006C76FF" w:rsidP="00615A95">
      <w:pPr>
        <w:numPr>
          <w:ilvl w:val="1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É preciso pesquisar um valor </w:t>
      </w:r>
      <w:r w:rsidRPr="006C76FF">
        <w:rPr>
          <w:rFonts w:ascii="Calibri" w:hAnsi="Calibri"/>
          <w:i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 neste vetor. Até quando o programa deverá ficar lendo os elementos desse vetor</w:t>
      </w:r>
      <w:r w:rsidR="00762E67">
        <w:rPr>
          <w:rFonts w:ascii="Calibri" w:hAnsi="Calibri"/>
          <w:sz w:val="22"/>
          <w:szCs w:val="22"/>
        </w:rPr>
        <w:t xml:space="preserve"> para dizer se o valor </w:t>
      </w:r>
      <w:r w:rsidR="00762E67" w:rsidRPr="00762E67">
        <w:rPr>
          <w:rFonts w:ascii="Calibri" w:hAnsi="Calibri"/>
          <w:i/>
          <w:iCs/>
          <w:sz w:val="22"/>
          <w:szCs w:val="22"/>
        </w:rPr>
        <w:t>y</w:t>
      </w:r>
      <w:r w:rsidR="00762E67">
        <w:rPr>
          <w:rFonts w:ascii="Calibri" w:hAnsi="Calibri"/>
          <w:sz w:val="22"/>
          <w:szCs w:val="22"/>
        </w:rPr>
        <w:t xml:space="preserve"> existe ou não</w:t>
      </w:r>
      <w:r>
        <w:rPr>
          <w:rFonts w:ascii="Calibri" w:hAnsi="Calibri"/>
          <w:sz w:val="22"/>
          <w:szCs w:val="22"/>
        </w:rPr>
        <w:t>?</w:t>
      </w:r>
    </w:p>
    <w:p w14:paraId="7AF4DB97" w14:textId="10AF0DF9" w:rsidR="00615A95" w:rsidRPr="00A87E68" w:rsidRDefault="00A87E68" w:rsidP="00615A95">
      <w:pPr>
        <w:ind w:left="1440"/>
        <w:jc w:val="both"/>
        <w:rPr>
          <w:rFonts w:ascii="Calibri" w:hAnsi="Calibri"/>
          <w:color w:val="0070C0"/>
          <w:sz w:val="22"/>
          <w:szCs w:val="22"/>
        </w:rPr>
      </w:pPr>
      <w:r w:rsidRPr="00A87E68">
        <w:rPr>
          <w:rFonts w:ascii="Calibri" w:hAnsi="Calibri"/>
          <w:color w:val="0070C0"/>
          <w:sz w:val="22"/>
          <w:szCs w:val="22"/>
        </w:rPr>
        <w:t>R: Até que encontre o valor ou o final do vetor caso não exista o valor y.</w:t>
      </w:r>
    </w:p>
    <w:p w14:paraId="1E9933CE" w14:textId="77777777" w:rsidR="00615A95" w:rsidRDefault="00615A95" w:rsidP="00615A95">
      <w:pPr>
        <w:ind w:left="1440"/>
        <w:jc w:val="both"/>
        <w:rPr>
          <w:rFonts w:ascii="Calibri" w:hAnsi="Calibri"/>
          <w:sz w:val="22"/>
          <w:szCs w:val="22"/>
        </w:rPr>
      </w:pPr>
    </w:p>
    <w:p w14:paraId="76653ABA" w14:textId="77777777" w:rsidR="00615A95" w:rsidRDefault="006C76FF" w:rsidP="00615A95">
      <w:pPr>
        <w:numPr>
          <w:ilvl w:val="1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Como é possível descobrir o maior valor existente neste vetor?</w:t>
      </w:r>
    </w:p>
    <w:p w14:paraId="248AEA0F" w14:textId="670EA2D6" w:rsidR="00615A95" w:rsidRPr="00A87E68" w:rsidRDefault="00A87E68" w:rsidP="00A87E68">
      <w:pPr>
        <w:pStyle w:val="PargrafodaLista"/>
        <w:ind w:left="1080" w:firstLine="336"/>
        <w:rPr>
          <w:rFonts w:ascii="Calibri" w:hAnsi="Calibri"/>
          <w:color w:val="0070C0"/>
          <w:sz w:val="22"/>
          <w:szCs w:val="22"/>
        </w:rPr>
      </w:pPr>
      <w:r w:rsidRPr="00A87E68">
        <w:rPr>
          <w:rFonts w:ascii="Calibri" w:hAnsi="Calibri"/>
          <w:color w:val="0070C0"/>
          <w:sz w:val="22"/>
          <w:szCs w:val="22"/>
        </w:rPr>
        <w:t>R: Sim</w:t>
      </w:r>
    </w:p>
    <w:p w14:paraId="0041F7ED" w14:textId="77777777" w:rsidR="00615A95" w:rsidRDefault="00615A95" w:rsidP="00615A95">
      <w:pPr>
        <w:ind w:left="1440"/>
        <w:jc w:val="both"/>
        <w:rPr>
          <w:rFonts w:ascii="Calibri" w:hAnsi="Calibri"/>
          <w:sz w:val="22"/>
          <w:szCs w:val="22"/>
        </w:rPr>
      </w:pPr>
    </w:p>
    <w:p w14:paraId="7DD0F498" w14:textId="77777777" w:rsidR="00615A95" w:rsidRDefault="006C76FF" w:rsidP="00615A95">
      <w:pPr>
        <w:numPr>
          <w:ilvl w:val="1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Como é possível descobrir o menor valor existente neste vetor?</w:t>
      </w:r>
    </w:p>
    <w:p w14:paraId="54445F95" w14:textId="092AF2F0" w:rsidR="006C76FF" w:rsidRPr="00A87E68" w:rsidRDefault="00A87E68" w:rsidP="00A87E68">
      <w:pPr>
        <w:ind w:left="1416"/>
        <w:jc w:val="both"/>
        <w:rPr>
          <w:rFonts w:ascii="Calibri" w:hAnsi="Calibri"/>
          <w:color w:val="0070C0"/>
          <w:sz w:val="22"/>
          <w:szCs w:val="22"/>
        </w:rPr>
      </w:pPr>
      <w:r w:rsidRPr="00A87E68">
        <w:rPr>
          <w:rFonts w:ascii="Calibri" w:hAnsi="Calibri"/>
          <w:color w:val="0070C0"/>
          <w:sz w:val="22"/>
          <w:szCs w:val="22"/>
        </w:rPr>
        <w:lastRenderedPageBreak/>
        <w:t>R: Sim.</w:t>
      </w:r>
    </w:p>
    <w:p w14:paraId="5E13C2CD" w14:textId="77777777" w:rsidR="006C76FF" w:rsidRDefault="006C76FF" w:rsidP="006C76FF">
      <w:pPr>
        <w:ind w:left="720"/>
        <w:jc w:val="both"/>
        <w:rPr>
          <w:rFonts w:ascii="Calibri" w:hAnsi="Calibri"/>
          <w:sz w:val="22"/>
          <w:szCs w:val="22"/>
        </w:rPr>
      </w:pPr>
    </w:p>
    <w:p w14:paraId="37250CFD" w14:textId="77777777" w:rsidR="006C76FF" w:rsidRDefault="006C76FF" w:rsidP="006C76FF">
      <w:pPr>
        <w:ind w:left="1440"/>
        <w:jc w:val="both"/>
        <w:rPr>
          <w:rFonts w:ascii="Calibri" w:hAnsi="Calibri"/>
          <w:sz w:val="22"/>
          <w:szCs w:val="22"/>
        </w:rPr>
      </w:pPr>
    </w:p>
    <w:p w14:paraId="23700993" w14:textId="77777777" w:rsidR="00615A95" w:rsidRPr="00301E87" w:rsidRDefault="00615A95" w:rsidP="00615A95">
      <w:pPr>
        <w:jc w:val="both"/>
        <w:rPr>
          <w:rFonts w:ascii="Calibri" w:hAnsi="Calibri"/>
          <w:sz w:val="22"/>
          <w:szCs w:val="22"/>
        </w:rPr>
      </w:pPr>
    </w:p>
    <w:p w14:paraId="1C2C00B4" w14:textId="77777777"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14:paraId="5F23CAFC" w14:textId="77777777"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14:paraId="7B2F1E54" w14:textId="77777777"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14:paraId="59AB7539" w14:textId="77777777"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14:paraId="21BCFD86" w14:textId="77777777"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14:paraId="6A56D425" w14:textId="77777777"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14:paraId="201580CF" w14:textId="77777777"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14:paraId="73FB5838" w14:textId="77777777"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14:paraId="0C744014" w14:textId="77777777"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14:paraId="62CAE9C0" w14:textId="77777777"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14:paraId="1D764438" w14:textId="77777777"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14:paraId="5D23C72C" w14:textId="77777777"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14:paraId="409CD0FB" w14:textId="77777777"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14:paraId="5B09F989" w14:textId="77777777" w:rsidR="00615A95" w:rsidRPr="00ED0E60" w:rsidRDefault="00615A95" w:rsidP="00615A95">
      <w:pPr>
        <w:jc w:val="both"/>
        <w:rPr>
          <w:rFonts w:ascii="Calibri" w:hAnsi="Calibri"/>
          <w:sz w:val="22"/>
          <w:szCs w:val="22"/>
        </w:rPr>
      </w:pP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>Boa prova e ótimas férias :)</w:t>
      </w:r>
    </w:p>
    <w:p w14:paraId="28B6DA22" w14:textId="77777777" w:rsidR="00615A95" w:rsidRPr="003B6EC6" w:rsidRDefault="00615A95" w:rsidP="00615A95">
      <w:pPr>
        <w:rPr>
          <w:rFonts w:ascii="Calibri" w:hAnsi="Calibri" w:cs="Tahoma"/>
          <w:sz w:val="22"/>
          <w:szCs w:val="22"/>
        </w:rPr>
      </w:pPr>
    </w:p>
    <w:p w14:paraId="09DB0A45" w14:textId="77777777" w:rsidR="008773CB" w:rsidRPr="003B6EC6" w:rsidRDefault="008773CB" w:rsidP="00F31475">
      <w:pPr>
        <w:rPr>
          <w:rFonts w:ascii="Calibri" w:hAnsi="Calibri"/>
          <w:sz w:val="22"/>
          <w:szCs w:val="22"/>
        </w:rPr>
      </w:pPr>
    </w:p>
    <w:sectPr w:rsidR="008773CB" w:rsidRPr="003B6EC6" w:rsidSect="008773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851" w:right="851" w:bottom="851" w:left="85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AC230" w14:textId="77777777" w:rsidR="004F3954" w:rsidRDefault="004F3954">
      <w:r>
        <w:separator/>
      </w:r>
    </w:p>
  </w:endnote>
  <w:endnote w:type="continuationSeparator" w:id="0">
    <w:p w14:paraId="216AC13D" w14:textId="77777777" w:rsidR="004F3954" w:rsidRDefault="004F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der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80A07" w14:textId="77777777" w:rsidR="00B6540B" w:rsidRDefault="00B6540B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059678" w14:textId="77777777" w:rsidR="00B6540B" w:rsidRDefault="00B6540B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0BF44" w14:textId="77777777" w:rsidR="00B6540B" w:rsidRDefault="00B6540B">
    <w:pPr>
      <w:pStyle w:val="Rodap"/>
      <w:framePr w:wrap="around" w:vAnchor="text" w:hAnchor="margin" w:y="1"/>
      <w:rPr>
        <w:rStyle w:val="Nmerodepgina"/>
      </w:rPr>
    </w:pPr>
  </w:p>
  <w:p w14:paraId="20A65BA3" w14:textId="77777777" w:rsidR="00537D74" w:rsidRPr="00ED1F94" w:rsidRDefault="006A3FE8" w:rsidP="00537D74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8429E56" wp14:editId="0EC126E8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0" r="0" b="0"/>
              <wp:wrapNone/>
              <wp:docPr id="1" name="Caixa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E4D5B" w14:textId="77777777" w:rsidR="00537D74" w:rsidRPr="0082218A" w:rsidRDefault="00537D74" w:rsidP="00537D74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 w:rsidR="00907E80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6" type="#_x0000_t202" style="position:absolute;left:0;text-align:left;margin-left:508.35pt;margin-top:31.05pt;width:39.4pt;height:2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" filled="f" stroked="f">
              <v:textbox>
                <w:txbxContent>
                  <w:p w:rsidR="00537D74" w:rsidRPr="0082218A" w:rsidRDefault="00537D74" w:rsidP="00537D74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 w:rsidR="00907E80"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06652A">
      <w:rPr>
        <w:noProof/>
      </w:rPr>
      <w:drawing>
        <wp:inline distT="0" distB="0" distL="0" distR="0" wp14:anchorId="22FE47B5" wp14:editId="1011B1CA">
          <wp:extent cx="6715760" cy="807720"/>
          <wp:effectExtent l="0" t="0" r="0" b="0"/>
          <wp:docPr id="3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7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D98FE" w14:textId="77777777" w:rsidR="00F560FF" w:rsidRDefault="00F560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2836F" w14:textId="77777777" w:rsidR="004F3954" w:rsidRDefault="004F3954">
      <w:r>
        <w:separator/>
      </w:r>
    </w:p>
  </w:footnote>
  <w:footnote w:type="continuationSeparator" w:id="0">
    <w:p w14:paraId="56BC36CB" w14:textId="77777777" w:rsidR="004F3954" w:rsidRDefault="004F3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B49AE" w14:textId="77777777" w:rsidR="00B6540B" w:rsidRDefault="00B6540B" w:rsidP="00C04C3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DD696C4" w14:textId="77777777" w:rsidR="00B6540B" w:rsidRDefault="00B6540B" w:rsidP="006B1ACD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44061" w14:textId="77777777" w:rsidR="00B6540B" w:rsidRDefault="00B6540B" w:rsidP="00C04C3D">
    <w:pPr>
      <w:pStyle w:val="Cabealho"/>
      <w:framePr w:wrap="around" w:vAnchor="text" w:hAnchor="margin" w:xAlign="right" w:y="1"/>
      <w:rPr>
        <w:rStyle w:val="Nmerodepgina"/>
      </w:rPr>
    </w:pPr>
  </w:p>
  <w:p w14:paraId="4F868B1A" w14:textId="77777777" w:rsidR="00B6540B" w:rsidRDefault="00B6540B" w:rsidP="006B1ACD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85224" w14:textId="77777777" w:rsidR="00F560FF" w:rsidRDefault="00F560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clip_image001"/>
      </v:shape>
    </w:pict>
  </w:numPicBullet>
  <w:numPicBullet w:numPicBulletId="1">
    <w:pict>
      <v:shape id="_x0000_i1027" type="#_x0000_t75" style="width:9.75pt;height:9.75pt" o:bullet="t">
        <v:imagedata r:id="rId2" o:title="clip_image001"/>
      </v:shape>
    </w:pict>
  </w:numPicBullet>
  <w:numPicBullet w:numPicBulletId="2">
    <w:pict>
      <v:shape id="_x0000_i1028" type="#_x0000_t75" style="width:15pt;height:16.5pt" o:bullet="t">
        <v:imagedata r:id="rId3" o:title="clip_image003"/>
      </v:shape>
    </w:pict>
  </w:numPicBullet>
  <w:abstractNum w:abstractNumId="0" w15:restartNumberingAfterBreak="0">
    <w:nsid w:val="009B6362"/>
    <w:multiLevelType w:val="hybridMultilevel"/>
    <w:tmpl w:val="E3664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AE2"/>
    <w:multiLevelType w:val="multilevel"/>
    <w:tmpl w:val="47DC23A4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2753A9"/>
    <w:multiLevelType w:val="hybridMultilevel"/>
    <w:tmpl w:val="6DACF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A23EA"/>
    <w:multiLevelType w:val="hybridMultilevel"/>
    <w:tmpl w:val="F4A069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5023"/>
    <w:multiLevelType w:val="hybridMultilevel"/>
    <w:tmpl w:val="D9F2D4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B21CE2"/>
    <w:multiLevelType w:val="hybridMultilevel"/>
    <w:tmpl w:val="4D98453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E13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643650"/>
    <w:multiLevelType w:val="hybridMultilevel"/>
    <w:tmpl w:val="1DAE00E2"/>
    <w:lvl w:ilvl="0" w:tplc="1AC8AE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F2611"/>
    <w:multiLevelType w:val="hybridMultilevel"/>
    <w:tmpl w:val="97F2C130"/>
    <w:lvl w:ilvl="0" w:tplc="DC961954">
      <w:start w:val="1"/>
      <w:numFmt w:val="decimal"/>
      <w:lvlText w:val="%1)"/>
      <w:lvlJc w:val="left"/>
      <w:pPr>
        <w:tabs>
          <w:tab w:val="num" w:pos="374"/>
        </w:tabs>
        <w:ind w:left="3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8" w15:restartNumberingAfterBreak="0">
    <w:nsid w:val="3F044B20"/>
    <w:multiLevelType w:val="hybridMultilevel"/>
    <w:tmpl w:val="97A87726"/>
    <w:lvl w:ilvl="0" w:tplc="806E93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648F9"/>
    <w:multiLevelType w:val="hybridMultilevel"/>
    <w:tmpl w:val="9C8A09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E580D"/>
    <w:multiLevelType w:val="hybridMultilevel"/>
    <w:tmpl w:val="49ACC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602D8"/>
    <w:multiLevelType w:val="hybridMultilevel"/>
    <w:tmpl w:val="20E41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01291"/>
    <w:multiLevelType w:val="hybridMultilevel"/>
    <w:tmpl w:val="15166A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FC71FB"/>
    <w:multiLevelType w:val="multilevel"/>
    <w:tmpl w:val="47DC23A4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81419E8"/>
    <w:multiLevelType w:val="hybridMultilevel"/>
    <w:tmpl w:val="289EB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D5F73"/>
    <w:multiLevelType w:val="multilevel"/>
    <w:tmpl w:val="5D68C3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14"/>
  </w:num>
  <w:num w:numId="8">
    <w:abstractNumId w:val="2"/>
  </w:num>
  <w:num w:numId="9">
    <w:abstractNumId w:val="6"/>
  </w:num>
  <w:num w:numId="10">
    <w:abstractNumId w:val="8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0"/>
  </w:num>
  <w:num w:numId="14">
    <w:abstractNumId w:val="15"/>
  </w:num>
  <w:num w:numId="15">
    <w:abstractNumId w:val="1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D7"/>
    <w:rsid w:val="00005B99"/>
    <w:rsid w:val="0000671D"/>
    <w:rsid w:val="0002576F"/>
    <w:rsid w:val="00027B6C"/>
    <w:rsid w:val="000307D7"/>
    <w:rsid w:val="000329DD"/>
    <w:rsid w:val="00077FA3"/>
    <w:rsid w:val="00080689"/>
    <w:rsid w:val="00084AD6"/>
    <w:rsid w:val="000864CB"/>
    <w:rsid w:val="000903B5"/>
    <w:rsid w:val="00097A99"/>
    <w:rsid w:val="000A0F4B"/>
    <w:rsid w:val="000A6D79"/>
    <w:rsid w:val="000C3031"/>
    <w:rsid w:val="000C6138"/>
    <w:rsid w:val="000D07AA"/>
    <w:rsid w:val="000D2900"/>
    <w:rsid w:val="000D6AF1"/>
    <w:rsid w:val="000D6EA7"/>
    <w:rsid w:val="000E2483"/>
    <w:rsid w:val="000E25D9"/>
    <w:rsid w:val="000E3C36"/>
    <w:rsid w:val="000E5127"/>
    <w:rsid w:val="00100AB6"/>
    <w:rsid w:val="0012720E"/>
    <w:rsid w:val="00127911"/>
    <w:rsid w:val="0014301B"/>
    <w:rsid w:val="001445A1"/>
    <w:rsid w:val="00147D5C"/>
    <w:rsid w:val="00151D21"/>
    <w:rsid w:val="00153BF2"/>
    <w:rsid w:val="00160295"/>
    <w:rsid w:val="00160E79"/>
    <w:rsid w:val="001656AF"/>
    <w:rsid w:val="001867E1"/>
    <w:rsid w:val="001A30B6"/>
    <w:rsid w:val="001A4D94"/>
    <w:rsid w:val="001D5614"/>
    <w:rsid w:val="001D76EA"/>
    <w:rsid w:val="001E64AC"/>
    <w:rsid w:val="001E7F47"/>
    <w:rsid w:val="0020228C"/>
    <w:rsid w:val="00203947"/>
    <w:rsid w:val="00205686"/>
    <w:rsid w:val="00215B79"/>
    <w:rsid w:val="00221ADA"/>
    <w:rsid w:val="0023583D"/>
    <w:rsid w:val="002417E1"/>
    <w:rsid w:val="00244128"/>
    <w:rsid w:val="00244CAE"/>
    <w:rsid w:val="00257E24"/>
    <w:rsid w:val="00262927"/>
    <w:rsid w:val="002663C2"/>
    <w:rsid w:val="00267597"/>
    <w:rsid w:val="00270664"/>
    <w:rsid w:val="00285AAF"/>
    <w:rsid w:val="0029310A"/>
    <w:rsid w:val="00294686"/>
    <w:rsid w:val="00297B75"/>
    <w:rsid w:val="002A0904"/>
    <w:rsid w:val="002A363B"/>
    <w:rsid w:val="002B2F87"/>
    <w:rsid w:val="002B390E"/>
    <w:rsid w:val="002B5630"/>
    <w:rsid w:val="002C32FB"/>
    <w:rsid w:val="002D09D4"/>
    <w:rsid w:val="002D798A"/>
    <w:rsid w:val="002F669F"/>
    <w:rsid w:val="00303763"/>
    <w:rsid w:val="0031473B"/>
    <w:rsid w:val="0031519E"/>
    <w:rsid w:val="00322A1E"/>
    <w:rsid w:val="00330909"/>
    <w:rsid w:val="00333138"/>
    <w:rsid w:val="00333E28"/>
    <w:rsid w:val="00334D0F"/>
    <w:rsid w:val="00354CCD"/>
    <w:rsid w:val="00354DA4"/>
    <w:rsid w:val="00362ADD"/>
    <w:rsid w:val="00366789"/>
    <w:rsid w:val="0037347D"/>
    <w:rsid w:val="00376E6D"/>
    <w:rsid w:val="0037765D"/>
    <w:rsid w:val="00395BAC"/>
    <w:rsid w:val="003976E3"/>
    <w:rsid w:val="003A14D4"/>
    <w:rsid w:val="003A4BA8"/>
    <w:rsid w:val="003B6EC6"/>
    <w:rsid w:val="003D0052"/>
    <w:rsid w:val="003E339A"/>
    <w:rsid w:val="003F2D63"/>
    <w:rsid w:val="003F5894"/>
    <w:rsid w:val="003F5C70"/>
    <w:rsid w:val="00401592"/>
    <w:rsid w:val="00402616"/>
    <w:rsid w:val="00424E02"/>
    <w:rsid w:val="00426C00"/>
    <w:rsid w:val="004377C3"/>
    <w:rsid w:val="004550E9"/>
    <w:rsid w:val="00460FD9"/>
    <w:rsid w:val="00464F53"/>
    <w:rsid w:val="004744AA"/>
    <w:rsid w:val="004756B0"/>
    <w:rsid w:val="00483B43"/>
    <w:rsid w:val="00485AA5"/>
    <w:rsid w:val="004A5E96"/>
    <w:rsid w:val="004B5E35"/>
    <w:rsid w:val="004B60FE"/>
    <w:rsid w:val="004C36DA"/>
    <w:rsid w:val="004C374A"/>
    <w:rsid w:val="004C73A3"/>
    <w:rsid w:val="004D1C95"/>
    <w:rsid w:val="004F0C31"/>
    <w:rsid w:val="004F2C2A"/>
    <w:rsid w:val="004F3954"/>
    <w:rsid w:val="004F6520"/>
    <w:rsid w:val="005070BD"/>
    <w:rsid w:val="00525FE3"/>
    <w:rsid w:val="00530FA8"/>
    <w:rsid w:val="0053392C"/>
    <w:rsid w:val="00535853"/>
    <w:rsid w:val="00537D74"/>
    <w:rsid w:val="005444BC"/>
    <w:rsid w:val="005516B4"/>
    <w:rsid w:val="00551974"/>
    <w:rsid w:val="0056385D"/>
    <w:rsid w:val="00580114"/>
    <w:rsid w:val="00590D6D"/>
    <w:rsid w:val="005A0439"/>
    <w:rsid w:val="005A201C"/>
    <w:rsid w:val="005B1AEF"/>
    <w:rsid w:val="005B2EFC"/>
    <w:rsid w:val="005B3856"/>
    <w:rsid w:val="005B573D"/>
    <w:rsid w:val="005C0A0A"/>
    <w:rsid w:val="005E04B2"/>
    <w:rsid w:val="006001AA"/>
    <w:rsid w:val="00603719"/>
    <w:rsid w:val="0061490C"/>
    <w:rsid w:val="00615A95"/>
    <w:rsid w:val="00616C50"/>
    <w:rsid w:val="006360A6"/>
    <w:rsid w:val="00642133"/>
    <w:rsid w:val="00642FE2"/>
    <w:rsid w:val="00646B76"/>
    <w:rsid w:val="006644E3"/>
    <w:rsid w:val="006657CC"/>
    <w:rsid w:val="0069439B"/>
    <w:rsid w:val="006A1976"/>
    <w:rsid w:val="006A239F"/>
    <w:rsid w:val="006A3FE8"/>
    <w:rsid w:val="006A4BBE"/>
    <w:rsid w:val="006A4FB4"/>
    <w:rsid w:val="006B1ACD"/>
    <w:rsid w:val="006C51C4"/>
    <w:rsid w:val="006C6833"/>
    <w:rsid w:val="006C6958"/>
    <w:rsid w:val="006C76FF"/>
    <w:rsid w:val="006D52B5"/>
    <w:rsid w:val="007216DE"/>
    <w:rsid w:val="007258C6"/>
    <w:rsid w:val="00730763"/>
    <w:rsid w:val="00733113"/>
    <w:rsid w:val="00744F19"/>
    <w:rsid w:val="00762E67"/>
    <w:rsid w:val="00776AD2"/>
    <w:rsid w:val="0078039F"/>
    <w:rsid w:val="007844D0"/>
    <w:rsid w:val="00785477"/>
    <w:rsid w:val="007857AE"/>
    <w:rsid w:val="007A3699"/>
    <w:rsid w:val="007B3D33"/>
    <w:rsid w:val="007C65A8"/>
    <w:rsid w:val="007C7842"/>
    <w:rsid w:val="007D11CD"/>
    <w:rsid w:val="007D41CB"/>
    <w:rsid w:val="007E10B9"/>
    <w:rsid w:val="007E5E1B"/>
    <w:rsid w:val="007E6F7F"/>
    <w:rsid w:val="007F1DF6"/>
    <w:rsid w:val="007F45EB"/>
    <w:rsid w:val="007F4CD1"/>
    <w:rsid w:val="00804ECE"/>
    <w:rsid w:val="00811FA8"/>
    <w:rsid w:val="00813832"/>
    <w:rsid w:val="00813D72"/>
    <w:rsid w:val="00821D7E"/>
    <w:rsid w:val="00847BE9"/>
    <w:rsid w:val="00852DEE"/>
    <w:rsid w:val="00860A4B"/>
    <w:rsid w:val="00872CE5"/>
    <w:rsid w:val="00875E31"/>
    <w:rsid w:val="008773CB"/>
    <w:rsid w:val="00890AC4"/>
    <w:rsid w:val="00892339"/>
    <w:rsid w:val="008964B6"/>
    <w:rsid w:val="008B3DF7"/>
    <w:rsid w:val="008C4F9E"/>
    <w:rsid w:val="008D4447"/>
    <w:rsid w:val="008F4365"/>
    <w:rsid w:val="008F53ED"/>
    <w:rsid w:val="00907E80"/>
    <w:rsid w:val="00914C07"/>
    <w:rsid w:val="009173B3"/>
    <w:rsid w:val="00937609"/>
    <w:rsid w:val="00945383"/>
    <w:rsid w:val="00945991"/>
    <w:rsid w:val="00953FF3"/>
    <w:rsid w:val="00956DC0"/>
    <w:rsid w:val="00966A99"/>
    <w:rsid w:val="00967D7B"/>
    <w:rsid w:val="009755E9"/>
    <w:rsid w:val="009845E0"/>
    <w:rsid w:val="009936FD"/>
    <w:rsid w:val="009A7CAE"/>
    <w:rsid w:val="009B2C3F"/>
    <w:rsid w:val="009B6842"/>
    <w:rsid w:val="009D0D5D"/>
    <w:rsid w:val="009D6D87"/>
    <w:rsid w:val="009E2A59"/>
    <w:rsid w:val="009E3F71"/>
    <w:rsid w:val="009F026F"/>
    <w:rsid w:val="009F1261"/>
    <w:rsid w:val="009F1E62"/>
    <w:rsid w:val="009F260E"/>
    <w:rsid w:val="009F4485"/>
    <w:rsid w:val="009F4B6D"/>
    <w:rsid w:val="009F52AA"/>
    <w:rsid w:val="00A01B34"/>
    <w:rsid w:val="00A01BAD"/>
    <w:rsid w:val="00A15E50"/>
    <w:rsid w:val="00A23360"/>
    <w:rsid w:val="00A33D11"/>
    <w:rsid w:val="00A36F78"/>
    <w:rsid w:val="00A3794E"/>
    <w:rsid w:val="00A4363F"/>
    <w:rsid w:val="00A45DED"/>
    <w:rsid w:val="00A54D8E"/>
    <w:rsid w:val="00A629C6"/>
    <w:rsid w:val="00A66194"/>
    <w:rsid w:val="00A66A07"/>
    <w:rsid w:val="00A6728F"/>
    <w:rsid w:val="00A810C2"/>
    <w:rsid w:val="00A87E68"/>
    <w:rsid w:val="00A94F92"/>
    <w:rsid w:val="00A957E6"/>
    <w:rsid w:val="00AA6FBD"/>
    <w:rsid w:val="00AB11CC"/>
    <w:rsid w:val="00AB3B9D"/>
    <w:rsid w:val="00AB78CA"/>
    <w:rsid w:val="00AC1506"/>
    <w:rsid w:val="00AC1B35"/>
    <w:rsid w:val="00AC461F"/>
    <w:rsid w:val="00AC48A8"/>
    <w:rsid w:val="00AD0EAC"/>
    <w:rsid w:val="00AE6874"/>
    <w:rsid w:val="00AF0FAA"/>
    <w:rsid w:val="00B01194"/>
    <w:rsid w:val="00B04C12"/>
    <w:rsid w:val="00B0607A"/>
    <w:rsid w:val="00B07751"/>
    <w:rsid w:val="00B23449"/>
    <w:rsid w:val="00B24252"/>
    <w:rsid w:val="00B30AF8"/>
    <w:rsid w:val="00B3289B"/>
    <w:rsid w:val="00B33433"/>
    <w:rsid w:val="00B35A8F"/>
    <w:rsid w:val="00B3647A"/>
    <w:rsid w:val="00B378B6"/>
    <w:rsid w:val="00B41658"/>
    <w:rsid w:val="00B509E0"/>
    <w:rsid w:val="00B61A27"/>
    <w:rsid w:val="00B62B58"/>
    <w:rsid w:val="00B6540B"/>
    <w:rsid w:val="00B66331"/>
    <w:rsid w:val="00B757EE"/>
    <w:rsid w:val="00B8751A"/>
    <w:rsid w:val="00B91124"/>
    <w:rsid w:val="00BA1810"/>
    <w:rsid w:val="00BB041B"/>
    <w:rsid w:val="00BB0505"/>
    <w:rsid w:val="00BD318E"/>
    <w:rsid w:val="00BD3F49"/>
    <w:rsid w:val="00BD4448"/>
    <w:rsid w:val="00BD61F1"/>
    <w:rsid w:val="00BE0883"/>
    <w:rsid w:val="00BE1174"/>
    <w:rsid w:val="00BE489A"/>
    <w:rsid w:val="00BE742B"/>
    <w:rsid w:val="00BE7DC3"/>
    <w:rsid w:val="00BF1D4A"/>
    <w:rsid w:val="00BF2C29"/>
    <w:rsid w:val="00C04A32"/>
    <w:rsid w:val="00C04C3D"/>
    <w:rsid w:val="00C124F8"/>
    <w:rsid w:val="00C16FEA"/>
    <w:rsid w:val="00C17AE4"/>
    <w:rsid w:val="00C17D32"/>
    <w:rsid w:val="00C23BFE"/>
    <w:rsid w:val="00C34220"/>
    <w:rsid w:val="00C41DB0"/>
    <w:rsid w:val="00C429AC"/>
    <w:rsid w:val="00C57512"/>
    <w:rsid w:val="00C575DF"/>
    <w:rsid w:val="00C57D7E"/>
    <w:rsid w:val="00C606ED"/>
    <w:rsid w:val="00C819E1"/>
    <w:rsid w:val="00C822AC"/>
    <w:rsid w:val="00C82607"/>
    <w:rsid w:val="00C83850"/>
    <w:rsid w:val="00C97868"/>
    <w:rsid w:val="00CA2F29"/>
    <w:rsid w:val="00CB26AA"/>
    <w:rsid w:val="00CC1477"/>
    <w:rsid w:val="00CD0E68"/>
    <w:rsid w:val="00CD25DA"/>
    <w:rsid w:val="00CD61AE"/>
    <w:rsid w:val="00CE2820"/>
    <w:rsid w:val="00CF20EE"/>
    <w:rsid w:val="00D02031"/>
    <w:rsid w:val="00D07C46"/>
    <w:rsid w:val="00D155A7"/>
    <w:rsid w:val="00D3510D"/>
    <w:rsid w:val="00D40663"/>
    <w:rsid w:val="00D439DF"/>
    <w:rsid w:val="00D56567"/>
    <w:rsid w:val="00D63BDF"/>
    <w:rsid w:val="00D737CD"/>
    <w:rsid w:val="00D77C54"/>
    <w:rsid w:val="00D80515"/>
    <w:rsid w:val="00D92CAA"/>
    <w:rsid w:val="00D95D74"/>
    <w:rsid w:val="00DA1901"/>
    <w:rsid w:val="00DA415D"/>
    <w:rsid w:val="00DB17F6"/>
    <w:rsid w:val="00DB4A43"/>
    <w:rsid w:val="00DB7043"/>
    <w:rsid w:val="00DD2B61"/>
    <w:rsid w:val="00DE22B5"/>
    <w:rsid w:val="00DF1F96"/>
    <w:rsid w:val="00DF4CB8"/>
    <w:rsid w:val="00E01A6E"/>
    <w:rsid w:val="00E07256"/>
    <w:rsid w:val="00E127F5"/>
    <w:rsid w:val="00E128E4"/>
    <w:rsid w:val="00E333F6"/>
    <w:rsid w:val="00E410FA"/>
    <w:rsid w:val="00E51AEC"/>
    <w:rsid w:val="00E651E2"/>
    <w:rsid w:val="00E72AE0"/>
    <w:rsid w:val="00E745DD"/>
    <w:rsid w:val="00E935CF"/>
    <w:rsid w:val="00EA7089"/>
    <w:rsid w:val="00EE1BD6"/>
    <w:rsid w:val="00EF63B9"/>
    <w:rsid w:val="00F00A27"/>
    <w:rsid w:val="00F07BC2"/>
    <w:rsid w:val="00F108A6"/>
    <w:rsid w:val="00F14BC9"/>
    <w:rsid w:val="00F31475"/>
    <w:rsid w:val="00F31A72"/>
    <w:rsid w:val="00F535AA"/>
    <w:rsid w:val="00F560FF"/>
    <w:rsid w:val="00F651BE"/>
    <w:rsid w:val="00F66F93"/>
    <w:rsid w:val="00F70300"/>
    <w:rsid w:val="00F7234A"/>
    <w:rsid w:val="00F72A61"/>
    <w:rsid w:val="00F72DFF"/>
    <w:rsid w:val="00F86046"/>
    <w:rsid w:val="00F861D2"/>
    <w:rsid w:val="00F902AB"/>
    <w:rsid w:val="00F91477"/>
    <w:rsid w:val="00F977B9"/>
    <w:rsid w:val="00FA1A0C"/>
    <w:rsid w:val="00FA47C0"/>
    <w:rsid w:val="00FC1019"/>
    <w:rsid w:val="00FC676D"/>
    <w:rsid w:val="00FE44BB"/>
    <w:rsid w:val="00FF2DFD"/>
    <w:rsid w:val="00FF3BD7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053AFC36"/>
  <w15:chartTrackingRefBased/>
  <w15:docId w15:val="{5DD5E91E-C1C6-4257-BE55-EA4D9586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mmarcadores">
    <w:name w:val="List Bullet"/>
    <w:basedOn w:val="Normal"/>
    <w:autoRedefine/>
    <w:pPr>
      <w:spacing w:line="360" w:lineRule="auto"/>
      <w:ind w:left="737"/>
    </w:pPr>
    <w:rPr>
      <w:rFonts w:ascii="Modern" w:hAnsi="Modern"/>
      <w:b/>
      <w:bCs/>
      <w:sz w:val="22"/>
    </w:rPr>
  </w:style>
  <w:style w:type="paragraph" w:customStyle="1" w:styleId="Texto">
    <w:name w:val="Texto"/>
    <w:pPr>
      <w:autoSpaceDE w:val="0"/>
      <w:autoSpaceDN w:val="0"/>
      <w:adjustRightInd w:val="0"/>
      <w:spacing w:line="300" w:lineRule="atLeast"/>
      <w:jc w:val="both"/>
    </w:pPr>
    <w:rPr>
      <w:rFonts w:ascii="Helvetica" w:hAnsi="Helvetica"/>
      <w:sz w:val="22"/>
      <w:szCs w:val="22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300" w:lineRule="atLeast"/>
      <w:jc w:val="center"/>
    </w:pPr>
    <w:rPr>
      <w:rFonts w:ascii="Helvetica" w:hAnsi="Helvetica"/>
      <w:b/>
      <w:bCs/>
      <w:caps/>
      <w:color w:val="000000"/>
      <w:sz w:val="20"/>
    </w:rPr>
  </w:style>
  <w:style w:type="paragraph" w:customStyle="1" w:styleId="aAlternativa">
    <w:name w:val="a) Alternativa"/>
    <w:pPr>
      <w:tabs>
        <w:tab w:val="left" w:pos="765"/>
      </w:tabs>
      <w:autoSpaceDE w:val="0"/>
      <w:autoSpaceDN w:val="0"/>
      <w:adjustRightInd w:val="0"/>
      <w:ind w:left="765" w:hanging="283"/>
      <w:jc w:val="both"/>
    </w:pPr>
    <w:rPr>
      <w:rFonts w:ascii="Helvetica" w:hAnsi="Helvetica"/>
      <w:color w:val="000000"/>
      <w:sz w:val="22"/>
      <w:szCs w:val="22"/>
    </w:rPr>
  </w:style>
  <w:style w:type="paragraph" w:styleId="NormalWeb">
    <w:name w:val="Normal (Web)"/>
    <w:basedOn w:val="Normal"/>
    <w:rsid w:val="003E339A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3E339A"/>
    <w:rPr>
      <w:b/>
      <w:bCs/>
    </w:rPr>
  </w:style>
  <w:style w:type="table" w:styleId="Tabelacomgrade">
    <w:name w:val="Table Grid"/>
    <w:basedOn w:val="Tabelanormal"/>
    <w:rsid w:val="00664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417E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D61AE"/>
    <w:pPr>
      <w:ind w:left="708"/>
    </w:pPr>
  </w:style>
  <w:style w:type="character" w:customStyle="1" w:styleId="RodapChar">
    <w:name w:val="Rodapé Char"/>
    <w:link w:val="Rodap"/>
    <w:uiPriority w:val="99"/>
    <w:rsid w:val="00537D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%20M04\Gabaritos%20e%20Logo\gabarito%20CET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1D117-02E3-48FD-9675-40580235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gabarito CETT.dot</Template>
  <TotalTime>86</TotalTime>
  <Pages>5</Pages>
  <Words>1087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COLÉGIO TERMOMECANICA</vt:lpstr>
    </vt:vector>
  </TitlesOfParts>
  <Company>Colégio Termomecanica</Company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COLÉGIO TERMOMECANICA</dc:title>
  <dc:subject/>
  <dc:creator>Eduardo Rosalem Marcelino</dc:creator>
  <cp:keywords/>
  <dc:description/>
  <cp:lastModifiedBy>DIEGO DE SOUZA LIMA</cp:lastModifiedBy>
  <cp:revision>4</cp:revision>
  <cp:lastPrinted>2006-05-11T19:45:00Z</cp:lastPrinted>
  <dcterms:created xsi:type="dcterms:W3CDTF">2022-11-23T22:21:00Z</dcterms:created>
  <dcterms:modified xsi:type="dcterms:W3CDTF">2022-11-23T23:47:00Z</dcterms:modified>
</cp:coreProperties>
</file>